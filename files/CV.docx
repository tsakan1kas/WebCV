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sz w:val="56"/>
          <w:szCs w:val="56"/>
        </w:rPr>
        <w:alias w:val="Συντάκτης"/>
        <w:tag w:val=""/>
        <w:id w:val="1246310863"/>
        <w:placeholder>
          <w:docPart w:val="CEDA03DF593344B58A6BD75C5BBA18C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17747D3" w14:textId="77777777" w:rsidR="009F6CA9" w:rsidRPr="005E7FEC" w:rsidRDefault="003D677E">
          <w:pPr>
            <w:pStyle w:val="Title"/>
            <w:rPr>
              <w:rFonts w:ascii="Tahoma" w:hAnsi="Tahoma" w:cs="Tahoma"/>
              <w:sz w:val="56"/>
              <w:szCs w:val="56"/>
            </w:rPr>
          </w:pPr>
          <w:r w:rsidRPr="005E7FEC">
            <w:rPr>
              <w:rFonts w:ascii="Tahoma" w:hAnsi="Tahoma" w:cs="Tahoma"/>
              <w:sz w:val="56"/>
              <w:szCs w:val="56"/>
              <w:lang w:val="en-US"/>
            </w:rPr>
            <w:t>Alexis tsakanikas</w:t>
          </w:r>
        </w:p>
      </w:sdtContent>
    </w:sdt>
    <w:tbl>
      <w:tblPr>
        <w:tblStyle w:val="a5"/>
        <w:tblW w:w="5020" w:type="pct"/>
        <w:tblLook w:val="04A0" w:firstRow="1" w:lastRow="0" w:firstColumn="1" w:lastColumn="0" w:noHBand="0" w:noVBand="1"/>
      </w:tblPr>
      <w:tblGrid>
        <w:gridCol w:w="2205"/>
        <w:gridCol w:w="8638"/>
      </w:tblGrid>
      <w:tr w:rsidR="005B6297" w:rsidRPr="000C2ADB" w14:paraId="53EEC90E" w14:textId="77777777" w:rsidTr="005B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3"/>
        </w:trPr>
        <w:tc>
          <w:tcPr>
            <w:tcW w:w="1017" w:type="pct"/>
          </w:tcPr>
          <w:p w14:paraId="080B53AE" w14:textId="77777777" w:rsidR="009F6CA9" w:rsidRPr="000C2ADB" w:rsidRDefault="009F6CA9">
            <w:pPr>
              <w:rPr>
                <w:rFonts w:ascii="Tahoma" w:hAnsi="Tahoma" w:cs="Tahoma"/>
              </w:rPr>
            </w:pPr>
          </w:p>
        </w:tc>
        <w:tc>
          <w:tcPr>
            <w:tcW w:w="3983" w:type="pct"/>
          </w:tcPr>
          <w:p w14:paraId="3595EE96" w14:textId="77777777" w:rsidR="009F6CA9" w:rsidRPr="000C2ADB" w:rsidRDefault="009F6CA9">
            <w:pPr>
              <w:rPr>
                <w:rFonts w:ascii="Tahoma" w:hAnsi="Tahoma" w:cs="Tahoma"/>
              </w:rPr>
            </w:pPr>
          </w:p>
        </w:tc>
      </w:tr>
      <w:tr w:rsidR="005B6297" w:rsidRPr="00565F0F" w14:paraId="105217EC" w14:textId="77777777" w:rsidTr="005B6297">
        <w:trPr>
          <w:trHeight w:val="1702"/>
        </w:trPr>
        <w:tc>
          <w:tcPr>
            <w:tcW w:w="1017" w:type="pct"/>
          </w:tcPr>
          <w:p w14:paraId="0AA412C1" w14:textId="77777777" w:rsidR="009F6CA9" w:rsidRPr="000C2ADB" w:rsidRDefault="00783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val="en-US" w:eastAsia="en-US"/>
              </w:rPr>
              <w:drawing>
                <wp:inline distT="0" distB="0" distL="0" distR="0" wp14:anchorId="70528F7A" wp14:editId="2D8BD935">
                  <wp:extent cx="1028700" cy="1110450"/>
                  <wp:effectExtent l="0" t="0" r="0" b="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04-26 23.32.06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6" b="10929"/>
                          <a:stretch/>
                        </pic:blipFill>
                        <pic:spPr bwMode="auto">
                          <a:xfrm>
                            <a:off x="0" y="0"/>
                            <a:ext cx="1086429" cy="1172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pct"/>
          </w:tcPr>
          <w:p w14:paraId="53702278" w14:textId="619C5FA3" w:rsidR="00783CA9" w:rsidRPr="00136484" w:rsidRDefault="006336FE" w:rsidP="003D677E">
            <w:pPr>
              <w:pStyle w:val="a6"/>
              <w:rPr>
                <w:rFonts w:ascii="Tahoma" w:hAnsi="Tahoma" w:cs="Tahoma"/>
                <w:color w:val="A6A6A6" w:themeColor="background1" w:themeShade="A6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                                                                </w:t>
            </w:r>
            <w:r w:rsidR="003D677E" w:rsidRPr="00136484">
              <w:rPr>
                <w:rFonts w:ascii="Tahoma" w:hAnsi="Tahoma" w:cs="Tahoma"/>
                <w:sz w:val="20"/>
                <w:lang w:val="en-US"/>
              </w:rPr>
              <w:t>Ioannina</w:t>
            </w:r>
            <w:r w:rsidR="00783CA9" w:rsidRPr="00136484">
              <w:rPr>
                <w:rFonts w:ascii="Tahoma" w:hAnsi="Tahoma" w:cs="Tahoma"/>
                <w:sz w:val="20"/>
                <w:lang w:val="en-US"/>
              </w:rPr>
              <w:t xml:space="preserve">, </w:t>
            </w:r>
            <w:r w:rsidR="003D677E" w:rsidRPr="00136484">
              <w:rPr>
                <w:rFonts w:ascii="Tahoma" w:hAnsi="Tahoma" w:cs="Tahoma"/>
                <w:sz w:val="20"/>
                <w:lang w:val="en-US"/>
              </w:rPr>
              <w:t>Greece</w:t>
            </w:r>
            <w:r w:rsidR="002C785B" w:rsidRPr="00136484">
              <w:rPr>
                <w:rFonts w:ascii="Tahoma" w:hAnsi="Tahoma" w:cs="Tahoma"/>
                <w:sz w:val="20"/>
                <w:lang w:val="en-US"/>
              </w:rPr>
              <w:t> </w:t>
            </w:r>
            <w:r w:rsidR="00783CA9" w:rsidRPr="00136484">
              <w:rPr>
                <w:rFonts w:ascii="Tahoma" w:hAnsi="Tahoma" w:cs="Tahoma"/>
                <w:color w:val="A6A6A6" w:themeColor="background1" w:themeShade="A6"/>
                <w:sz w:val="20"/>
                <w:lang w:val="en-US"/>
              </w:rPr>
              <w:t xml:space="preserve">| </w:t>
            </w:r>
            <w:r w:rsidR="003D677E" w:rsidRPr="00136484">
              <w:rPr>
                <w:rFonts w:ascii="Tahoma" w:hAnsi="Tahoma" w:cs="Tahoma"/>
                <w:sz w:val="20"/>
                <w:lang w:val="en-US"/>
              </w:rPr>
              <w:t>+306947350187</w:t>
            </w:r>
            <w:r w:rsidR="002C785B" w:rsidRPr="00136484">
              <w:rPr>
                <w:rFonts w:ascii="Tahoma" w:hAnsi="Tahoma" w:cs="Tahoma"/>
                <w:sz w:val="20"/>
                <w:lang w:val="en-US"/>
              </w:rPr>
              <w:t> </w:t>
            </w:r>
            <w:r w:rsidR="002C785B" w:rsidRPr="00136484">
              <w:rPr>
                <w:rFonts w:ascii="Tahoma" w:hAnsi="Tahoma" w:cs="Tahoma"/>
                <w:color w:val="A6A6A6" w:themeColor="background1" w:themeShade="A6"/>
                <w:sz w:val="20"/>
                <w:lang w:val="en-US"/>
              </w:rPr>
              <w:t>| </w:t>
            </w:r>
          </w:p>
          <w:p w14:paraId="0FE743D1" w14:textId="20E8824B" w:rsidR="009F6CA9" w:rsidRPr="005B6297" w:rsidRDefault="005B6297" w:rsidP="003D677E">
            <w:pPr>
              <w:pStyle w:val="a6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Style w:val="Hyperlink"/>
                <w:rFonts w:ascii="Tahoma" w:hAnsi="Tahoma" w:cs="Tahoma"/>
                <w:sz w:val="20"/>
                <w:u w:val="none"/>
                <w:lang w:val="en-US"/>
              </w:rPr>
              <w:t xml:space="preserve">                                                                </w:t>
            </w:r>
            <w:hyperlink r:id="rId9" w:history="1">
              <w:r w:rsidRPr="002F2985">
                <w:rPr>
                  <w:rStyle w:val="Hyperlink"/>
                  <w:rFonts w:ascii="Tahoma" w:hAnsi="Tahoma" w:cs="Tahoma"/>
                  <w:sz w:val="20"/>
                  <w:lang w:val="en-US"/>
                </w:rPr>
                <w:t>alexistsakanikas@gmail.com</w:t>
              </w:r>
            </w:hyperlink>
          </w:p>
          <w:p w14:paraId="362163D2" w14:textId="655CDADC" w:rsidR="00783CA9" w:rsidRPr="00136484" w:rsidRDefault="005B6297" w:rsidP="003D677E">
            <w:pPr>
              <w:pStyle w:val="a6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 w:rsidRPr="005B629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5B6297">
              <w:rPr>
                <w:lang w:val="en-US"/>
              </w:rPr>
              <w:t xml:space="preserve">                                                                                          </w:t>
            </w:r>
            <w:r w:rsidR="00783CA9" w:rsidRPr="00136484">
              <w:rPr>
                <w:rFonts w:ascii="Tahoma" w:hAnsi="Tahoma" w:cs="Tahoma"/>
                <w:sz w:val="20"/>
                <w:lang w:val="en-US"/>
              </w:rPr>
              <w:t>Date of birth: 14</w:t>
            </w:r>
            <w:r w:rsidR="00783CA9" w:rsidRPr="00136484">
              <w:rPr>
                <w:rFonts w:ascii="Tahoma" w:hAnsi="Tahoma" w:cs="Tahoma"/>
                <w:sz w:val="20"/>
                <w:vertAlign w:val="superscript"/>
                <w:lang w:val="en-US"/>
              </w:rPr>
              <w:t>th</w:t>
            </w:r>
            <w:r w:rsidR="00783CA9" w:rsidRPr="00136484">
              <w:rPr>
                <w:rFonts w:ascii="Tahoma" w:hAnsi="Tahoma" w:cs="Tahoma"/>
                <w:sz w:val="20"/>
                <w:lang w:val="en-US"/>
              </w:rPr>
              <w:t xml:space="preserve"> August 1984</w:t>
            </w:r>
          </w:p>
          <w:p w14:paraId="39FF404A" w14:textId="77777777" w:rsidR="00345F76" w:rsidRPr="003D677E" w:rsidRDefault="00345F76" w:rsidP="003D677E">
            <w:pPr>
              <w:pStyle w:val="a6"/>
              <w:rPr>
                <w:rFonts w:ascii="Tahoma" w:hAnsi="Tahoma" w:cs="Tahoma"/>
                <w:lang w:val="en-US"/>
              </w:rPr>
            </w:pPr>
          </w:p>
        </w:tc>
      </w:tr>
    </w:tbl>
    <w:p w14:paraId="386C85B0" w14:textId="77777777" w:rsidR="009F6CA9" w:rsidRPr="00467AA4" w:rsidRDefault="00467AA4">
      <w:pPr>
        <w:pStyle w:val="a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</w:t>
      </w:r>
      <w:r w:rsidR="00C21033">
        <w:rPr>
          <w:rFonts w:ascii="Tahoma" w:hAnsi="Tahoma" w:cs="Tahoma"/>
          <w:lang w:val="en-US"/>
        </w:rPr>
        <w:t>t / sysadmin</w:t>
      </w:r>
    </w:p>
    <w:tbl>
      <w:tblPr>
        <w:tblStyle w:val="a5"/>
        <w:tblW w:w="4974" w:type="pct"/>
        <w:tblLook w:val="04A0" w:firstRow="1" w:lastRow="0" w:firstColumn="1" w:lastColumn="0" w:noHBand="0" w:noVBand="1"/>
      </w:tblPr>
      <w:tblGrid>
        <w:gridCol w:w="1962"/>
        <w:gridCol w:w="8782"/>
      </w:tblGrid>
      <w:tr w:rsidR="009F6CA9" w:rsidRPr="000C2ADB" w14:paraId="3EB20D99" w14:textId="77777777" w:rsidTr="005E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"/>
        </w:trPr>
        <w:tc>
          <w:tcPr>
            <w:tcW w:w="913" w:type="pct"/>
          </w:tcPr>
          <w:p w14:paraId="36517952" w14:textId="77777777" w:rsidR="009F6CA9" w:rsidRPr="000C2ADB" w:rsidRDefault="009F6CA9">
            <w:pPr>
              <w:rPr>
                <w:rFonts w:ascii="Tahoma" w:hAnsi="Tahoma" w:cs="Tahoma"/>
              </w:rPr>
            </w:pPr>
          </w:p>
        </w:tc>
        <w:tc>
          <w:tcPr>
            <w:tcW w:w="4087" w:type="pct"/>
          </w:tcPr>
          <w:p w14:paraId="6EA80418" w14:textId="77777777" w:rsidR="009F6CA9" w:rsidRPr="000C2ADB" w:rsidRDefault="009F6CA9">
            <w:pPr>
              <w:rPr>
                <w:rFonts w:ascii="Tahoma" w:hAnsi="Tahoma" w:cs="Tahoma"/>
              </w:rPr>
            </w:pPr>
          </w:p>
        </w:tc>
      </w:tr>
      <w:tr w:rsidR="009F6CA9" w:rsidRPr="005E7FEC" w14:paraId="7DF2AE08" w14:textId="77777777" w:rsidTr="005E7FEC">
        <w:trPr>
          <w:trHeight w:val="451"/>
        </w:trPr>
        <w:tc>
          <w:tcPr>
            <w:tcW w:w="913" w:type="pct"/>
          </w:tcPr>
          <w:p w14:paraId="4FC06A3E" w14:textId="77777777" w:rsidR="009F6CA9" w:rsidRPr="000C2ADB" w:rsidRDefault="009F6CA9">
            <w:pPr>
              <w:rPr>
                <w:rFonts w:ascii="Tahoma" w:hAnsi="Tahoma" w:cs="Tahoma"/>
              </w:rPr>
            </w:pPr>
          </w:p>
        </w:tc>
        <w:tc>
          <w:tcPr>
            <w:tcW w:w="4087" w:type="pct"/>
          </w:tcPr>
          <w:p w14:paraId="23B8A730" w14:textId="0A42B041" w:rsidR="009F6CA9" w:rsidRPr="00467AA4" w:rsidRDefault="00C21033" w:rsidP="004A65C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4</w:t>
            </w:r>
            <w:r w:rsidR="004038FA">
              <w:rPr>
                <w:rFonts w:ascii="Tahoma" w:hAnsi="Tahoma" w:cs="Tahoma"/>
                <w:lang w:val="en-US"/>
              </w:rPr>
              <w:t>+</w:t>
            </w:r>
            <w:r w:rsidR="00467AA4">
              <w:rPr>
                <w:rFonts w:ascii="Tahoma" w:hAnsi="Tahoma" w:cs="Tahoma"/>
                <w:lang w:val="en-US"/>
              </w:rPr>
              <w:t xml:space="preserve"> years of working experience. Organized, p</w:t>
            </w:r>
            <w:r w:rsidR="00467AA4" w:rsidRPr="00467AA4">
              <w:rPr>
                <w:rFonts w:ascii="Tahoma" w:hAnsi="Tahoma" w:cs="Tahoma"/>
                <w:lang w:val="en-US"/>
              </w:rPr>
              <w:t>olite, pl</w:t>
            </w:r>
            <w:r w:rsidR="004A65CA">
              <w:rPr>
                <w:rFonts w:ascii="Tahoma" w:hAnsi="Tahoma" w:cs="Tahoma"/>
                <w:lang w:val="en-US"/>
              </w:rPr>
              <w:t>easant</w:t>
            </w:r>
            <w:r w:rsidR="00467AA4">
              <w:rPr>
                <w:rFonts w:ascii="Tahoma" w:hAnsi="Tahoma" w:cs="Tahoma"/>
                <w:lang w:val="en-US"/>
              </w:rPr>
              <w:t>, persistent</w:t>
            </w:r>
            <w:r w:rsidR="007F3676">
              <w:rPr>
                <w:rFonts w:ascii="Tahoma" w:hAnsi="Tahoma" w:cs="Tahoma"/>
                <w:lang w:val="en-US"/>
              </w:rPr>
              <w:t xml:space="preserve"> </w:t>
            </w:r>
            <w:r w:rsidR="00467AA4">
              <w:rPr>
                <w:rFonts w:ascii="Tahoma" w:hAnsi="Tahoma" w:cs="Tahoma"/>
                <w:lang w:val="en-US"/>
              </w:rPr>
              <w:t>with attention to detail.</w:t>
            </w:r>
            <w:r w:rsidR="004A65CA">
              <w:rPr>
                <w:rFonts w:ascii="Tahoma" w:hAnsi="Tahoma" w:cs="Tahoma"/>
                <w:lang w:val="en-US"/>
              </w:rPr>
              <w:t xml:space="preserve"> Work</w:t>
            </w:r>
            <w:r w:rsidR="00136484">
              <w:rPr>
                <w:rFonts w:ascii="Tahoma" w:hAnsi="Tahoma" w:cs="Tahoma"/>
                <w:lang w:val="en-US"/>
              </w:rPr>
              <w:t>ing</w:t>
            </w:r>
            <w:r w:rsidR="004A65CA">
              <w:rPr>
                <w:rFonts w:ascii="Tahoma" w:hAnsi="Tahoma" w:cs="Tahoma"/>
                <w:lang w:val="en-US"/>
              </w:rPr>
              <w:t xml:space="preserve"> well with others.</w:t>
            </w:r>
            <w:r w:rsidR="00456A96">
              <w:rPr>
                <w:rFonts w:ascii="Tahoma" w:hAnsi="Tahoma" w:cs="Tahoma"/>
                <w:lang w:val="en-US"/>
              </w:rPr>
              <w:t xml:space="preserve"> </w:t>
            </w:r>
          </w:p>
        </w:tc>
      </w:tr>
    </w:tbl>
    <w:p w14:paraId="2EA36EEB" w14:textId="6976D7C4" w:rsidR="009F6CA9" w:rsidRPr="00BA0E64" w:rsidRDefault="00BA0E64">
      <w:pPr>
        <w:pStyle w:val="a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Work experience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972"/>
        <w:gridCol w:w="8828"/>
      </w:tblGrid>
      <w:tr w:rsidR="009F6CA9" w:rsidRPr="000C2ADB" w14:paraId="6184C651" w14:textId="77777777" w:rsidTr="009F6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4EE30470" w14:textId="77777777" w:rsidR="009F6CA9" w:rsidRPr="000C2ADB" w:rsidRDefault="009F6CA9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087" w:type="pct"/>
          </w:tcPr>
          <w:p w14:paraId="762E1912" w14:textId="77777777" w:rsidR="009F6CA9" w:rsidRPr="000C2ADB" w:rsidRDefault="009F6CA9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9F6CA9" w:rsidRPr="00565F0F" w14:paraId="68BEC253" w14:textId="77777777" w:rsidTr="009F6CA9">
        <w:tc>
          <w:tcPr>
            <w:tcW w:w="913" w:type="pct"/>
          </w:tcPr>
          <w:p w14:paraId="3DB8F827" w14:textId="77777777" w:rsidR="009F6CA9" w:rsidRPr="000C2ADB" w:rsidRDefault="00D93218" w:rsidP="00D93218">
            <w:pPr>
              <w:pStyle w:val="Date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January 201</w:t>
            </w:r>
            <w:r w:rsidR="00C21033">
              <w:rPr>
                <w:rFonts w:ascii="Tahoma" w:hAnsi="Tahoma" w:cs="Tahoma"/>
                <w:lang w:val="en-US"/>
              </w:rPr>
              <w:t>4</w:t>
            </w:r>
            <w:r>
              <w:rPr>
                <w:rFonts w:ascii="Tahoma" w:hAnsi="Tahoma" w:cs="Tahoma"/>
                <w:lang w:val="en-US"/>
              </w:rPr>
              <w:t xml:space="preserve"> – Present day</w:t>
            </w:r>
          </w:p>
        </w:tc>
        <w:tc>
          <w:tcPr>
            <w:tcW w:w="4087" w:type="pct"/>
          </w:tcPr>
          <w:p w14:paraId="7C14CB21" w14:textId="77777777" w:rsidR="004B703B" w:rsidRPr="004B703B" w:rsidRDefault="00D93218">
            <w:pPr>
              <w:pStyle w:val="a0"/>
              <w:rPr>
                <w:rFonts w:ascii="Tahoma" w:hAnsi="Tahoma" w:cs="Tahoma"/>
                <w:i/>
                <w:iCs/>
                <w:color w:val="404040" w:themeColor="text1" w:themeTint="BF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IT Engineer</w:t>
            </w:r>
            <w:r w:rsidR="002C785B" w:rsidRPr="00D93218">
              <w:rPr>
                <w:rFonts w:ascii="Tahoma" w:hAnsi="Tahoma" w:cs="Tahoma"/>
                <w:lang w:val="en-US"/>
              </w:rPr>
              <w:t>,  </w:t>
            </w:r>
            <w:r>
              <w:rPr>
                <w:rStyle w:val="Emphasis"/>
                <w:rFonts w:ascii="Tahoma" w:hAnsi="Tahoma" w:cs="Tahoma"/>
                <w:lang w:val="en-US"/>
              </w:rPr>
              <w:t>Agricultural Poultry Cooperative PINDOS</w:t>
            </w:r>
          </w:p>
          <w:p w14:paraId="44C19E75" w14:textId="77777777" w:rsidR="009F6CA9" w:rsidRDefault="00D93218" w:rsidP="004B703B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System Administration &amp; Technical Support for the Company’s PCs, Printers etc.</w:t>
            </w:r>
          </w:p>
          <w:p w14:paraId="52E8D6E1" w14:textId="77777777" w:rsidR="00AC3B5C" w:rsidRDefault="00AC3B5C" w:rsidP="004B703B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Deployment</w:t>
            </w:r>
            <w:r w:rsidR="00CC6544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configuration </w:t>
            </w:r>
            <w:r w:rsidR="00CC6544">
              <w:rPr>
                <w:lang w:val="en-US"/>
              </w:rPr>
              <w:t xml:space="preserve">and management </w:t>
            </w:r>
            <w:r>
              <w:rPr>
                <w:lang w:val="en-US"/>
              </w:rPr>
              <w:t xml:space="preserve">of </w:t>
            </w:r>
            <w:r w:rsidR="00CC6544">
              <w:rPr>
                <w:lang w:val="en-US"/>
              </w:rPr>
              <w:t>the company’s fleet of Xerox Printers.</w:t>
            </w:r>
          </w:p>
          <w:p w14:paraId="4988508D" w14:textId="77777777" w:rsidR="00CC6544" w:rsidRPr="00CC6544" w:rsidRDefault="00CC6544" w:rsidP="00CC6544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Deployment, configuration and management of the company’s email accounts through the CPanel platform.</w:t>
            </w:r>
          </w:p>
          <w:p w14:paraId="0D8710C2" w14:textId="77777777" w:rsidR="004B703B" w:rsidRDefault="004B703B" w:rsidP="00D93218">
            <w:pPr>
              <w:pStyle w:val="ListBulle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Deployment/Installation/Setup of Company’s custom ERP and of other programs and Administrative tools on the Company’s computers.</w:t>
            </w:r>
          </w:p>
          <w:p w14:paraId="119AACA9" w14:textId="77777777" w:rsidR="004B703B" w:rsidRPr="000C04BC" w:rsidRDefault="004B703B" w:rsidP="004B703B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 xml:space="preserve"> Daily check of the status of the machines of the Company and all its </w:t>
            </w:r>
            <w:r>
              <w:rPr>
                <w:rFonts w:ascii="Tahoma" w:hAnsi="Tahoma" w:cs="Tahoma"/>
                <w:lang w:val="en-US"/>
              </w:rPr>
              <w:t xml:space="preserve">subsidiaries </w:t>
            </w:r>
            <w:r w:rsidR="000C04BC">
              <w:rPr>
                <w:rFonts w:ascii="Tahoma" w:hAnsi="Tahoma" w:cs="Tahoma"/>
                <w:lang w:val="en-US"/>
              </w:rPr>
              <w:t>and branches all over Greece. (</w:t>
            </w:r>
            <w:r w:rsidR="00AC3B5C">
              <w:rPr>
                <w:rFonts w:ascii="Tahoma" w:hAnsi="Tahoma" w:cs="Tahoma"/>
                <w:lang w:val="en-US"/>
              </w:rPr>
              <w:t>Malware &amp; V</w:t>
            </w:r>
            <w:r w:rsidR="000C04BC">
              <w:rPr>
                <w:rFonts w:ascii="Tahoma" w:hAnsi="Tahoma" w:cs="Tahoma"/>
                <w:lang w:val="en-US"/>
              </w:rPr>
              <w:t>irus check, Server updates, Database Synchronization between our Servers etc.)</w:t>
            </w:r>
          </w:p>
          <w:p w14:paraId="75DE7C20" w14:textId="77777777" w:rsidR="000C04BC" w:rsidRPr="000C04BC" w:rsidRDefault="00AC3B5C" w:rsidP="004B703B">
            <w:pPr>
              <w:pStyle w:val="ListBullet"/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Searching for bugs and c</w:t>
            </w:r>
            <w:r w:rsidR="000C04BC">
              <w:rPr>
                <w:rFonts w:ascii="Tahoma" w:hAnsi="Tahoma" w:cs="Tahoma"/>
                <w:lang w:val="en-US"/>
              </w:rPr>
              <w:t>oordinati</w:t>
            </w:r>
            <w:r>
              <w:rPr>
                <w:rFonts w:ascii="Tahoma" w:hAnsi="Tahoma" w:cs="Tahoma"/>
                <w:lang w:val="en-US"/>
              </w:rPr>
              <w:t>ng</w:t>
            </w:r>
            <w:r w:rsidR="000C04BC">
              <w:rPr>
                <w:rFonts w:ascii="Tahoma" w:hAnsi="Tahoma" w:cs="Tahoma"/>
                <w:lang w:val="en-US"/>
              </w:rPr>
              <w:t xml:space="preserve"> with the company’s ERP provider to add/remove/correct functionality to the program.</w:t>
            </w:r>
          </w:p>
          <w:p w14:paraId="734CC252" w14:textId="77777777" w:rsidR="000C04BC" w:rsidRPr="000C04BC" w:rsidRDefault="00AC3B5C" w:rsidP="004B703B">
            <w:pPr>
              <w:pStyle w:val="ListBullet"/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Searching for inconsistences and correcting</w:t>
            </w:r>
            <w:r w:rsidR="000C04BC">
              <w:rPr>
                <w:rFonts w:ascii="Tahoma" w:hAnsi="Tahoma" w:cs="Tahoma"/>
                <w:lang w:val="en-US"/>
              </w:rPr>
              <w:t xml:space="preserve"> database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="000C04BC">
              <w:rPr>
                <w:rFonts w:ascii="Tahoma" w:hAnsi="Tahoma" w:cs="Tahoma"/>
                <w:lang w:val="en-US"/>
              </w:rPr>
              <w:t>data entries.</w:t>
            </w:r>
          </w:p>
          <w:p w14:paraId="62C7B6CD" w14:textId="77777777" w:rsidR="000C04BC" w:rsidRPr="00D31C68" w:rsidRDefault="000C04BC" w:rsidP="004B703B">
            <w:pPr>
              <w:pStyle w:val="ListBullet"/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Daily backups of the company’s and its subsidiaries and branches</w:t>
            </w:r>
            <w:r w:rsidR="00D31C68">
              <w:rPr>
                <w:rFonts w:ascii="Tahoma" w:hAnsi="Tahoma" w:cs="Tahoma"/>
                <w:lang w:val="en-US"/>
              </w:rPr>
              <w:t xml:space="preserve"> databases and user folders and files.</w:t>
            </w:r>
          </w:p>
          <w:p w14:paraId="22BCCFC9" w14:textId="77777777" w:rsidR="00D31C68" w:rsidRPr="00D31C68" w:rsidRDefault="00D31C68" w:rsidP="004B703B">
            <w:pPr>
              <w:pStyle w:val="ListBullet"/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Keeping in check and providing supplies (toners, peripherals, etc.) to the company’s offices all over Greece.</w:t>
            </w:r>
          </w:p>
          <w:p w14:paraId="407C086B" w14:textId="77777777" w:rsidR="006A4A1D" w:rsidRPr="00AC2E2F" w:rsidRDefault="00D31C68" w:rsidP="00AC2E2F">
            <w:pPr>
              <w:pStyle w:val="ListBullet"/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Research</w:t>
            </w:r>
            <w:r w:rsidR="00062F8E">
              <w:rPr>
                <w:rFonts w:ascii="Tahoma" w:hAnsi="Tahoma" w:cs="Tahoma"/>
                <w:lang w:val="en-US"/>
              </w:rPr>
              <w:t xml:space="preserve"> and coordination with the company’s departments</w:t>
            </w:r>
            <w:r>
              <w:rPr>
                <w:rFonts w:ascii="Tahoma" w:hAnsi="Tahoma" w:cs="Tahoma"/>
                <w:lang w:val="en-US"/>
              </w:rPr>
              <w:t xml:space="preserve"> for ways to reduce</w:t>
            </w:r>
            <w:r w:rsidR="00062F8E">
              <w:rPr>
                <w:rFonts w:ascii="Tahoma" w:hAnsi="Tahoma" w:cs="Tahoma"/>
                <w:lang w:val="en-US"/>
              </w:rPr>
              <w:t xml:space="preserve"> costs,</w:t>
            </w:r>
            <w:r>
              <w:rPr>
                <w:rFonts w:ascii="Tahoma" w:hAnsi="Tahoma" w:cs="Tahoma"/>
                <w:lang w:val="en-US"/>
              </w:rPr>
              <w:t xml:space="preserve"> increase productivity and quality of work.</w:t>
            </w:r>
          </w:p>
          <w:p w14:paraId="715BC5C3" w14:textId="77777777" w:rsidR="00AC2E2F" w:rsidRPr="00AC2E2F" w:rsidRDefault="00AC2E2F" w:rsidP="00AC2E2F">
            <w:pPr>
              <w:pStyle w:val="ListBullet"/>
              <w:numPr>
                <w:ilvl w:val="0"/>
                <w:numId w:val="0"/>
              </w:numPr>
              <w:ind w:left="101"/>
              <w:rPr>
                <w:lang w:val="en-US"/>
              </w:rPr>
            </w:pPr>
          </w:p>
        </w:tc>
      </w:tr>
    </w:tbl>
    <w:sdt>
      <w:sdtPr>
        <w:rPr>
          <w:rFonts w:ascii="Tahoma" w:hAnsi="Tahoma" w:cs="Tahoma"/>
          <w:color w:val="595959" w:themeColor="text1" w:themeTint="A6"/>
          <w:sz w:val="19"/>
        </w:rPr>
        <w:id w:val="-1144189173"/>
      </w:sdtPr>
      <w:sdtEndPr/>
      <w:sdtContent>
        <w:tbl>
          <w:tblPr>
            <w:tblStyle w:val="a5"/>
            <w:tblW w:w="5000" w:type="pct"/>
            <w:tblLook w:val="04A0" w:firstRow="1" w:lastRow="0" w:firstColumn="1" w:lastColumn="0" w:noHBand="0" w:noVBand="1"/>
          </w:tblPr>
          <w:tblGrid>
            <w:gridCol w:w="1972"/>
            <w:gridCol w:w="8828"/>
          </w:tblGrid>
          <w:tr w:rsidR="009F6CA9" w:rsidRPr="00DE4493" w14:paraId="271C8115" w14:textId="77777777" w:rsidTr="009F6CA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913" w:type="pct"/>
              </w:tcPr>
              <w:p w14:paraId="7931C6FC" w14:textId="77777777" w:rsidR="009F6CA9" w:rsidRPr="000C2ADB" w:rsidRDefault="009F6CA9" w:rsidP="00062F8E">
                <w:pPr>
                  <w:pStyle w:val="Date"/>
                  <w:rPr>
                    <w:rFonts w:ascii="Tahoma" w:hAnsi="Tahoma" w:cs="Tahoma"/>
                  </w:rPr>
                </w:pPr>
              </w:p>
            </w:tc>
            <w:tc>
              <w:tcPr>
                <w:tcW w:w="4087" w:type="pct"/>
              </w:tcPr>
              <w:p w14:paraId="05ABB3C7" w14:textId="77777777" w:rsidR="009F6CA9" w:rsidRPr="004C5411" w:rsidRDefault="009F6CA9" w:rsidP="004C5411">
                <w:pPr>
                  <w:pStyle w:val="ListBullet"/>
                  <w:rPr>
                    <w:rFonts w:ascii="Tahoma" w:hAnsi="Tahoma" w:cs="Tahoma"/>
                    <w:lang w:val="en-US"/>
                  </w:rPr>
                </w:pPr>
              </w:p>
            </w:tc>
          </w:tr>
          <w:sdt>
            <w:sdtPr>
              <w:rPr>
                <w:rFonts w:ascii="Tahoma" w:hAnsi="Tahoma" w:cs="Tahoma"/>
                <w:color w:val="595959" w:themeColor="text1" w:themeTint="A6"/>
              </w:rPr>
              <w:id w:val="-384946130"/>
            </w:sdtPr>
            <w:sdtEndPr/>
            <w:sdtContent>
              <w:tr w:rsidR="003D677E" w:rsidRPr="00565F0F" w14:paraId="746340F7" w14:textId="77777777" w:rsidTr="009F6CA9">
                <w:tc>
                  <w:tcPr>
                    <w:tcW w:w="913" w:type="pct"/>
                  </w:tcPr>
                  <w:p w14:paraId="0B90C76B" w14:textId="77777777" w:rsidR="003D677E" w:rsidRPr="000C2ADB" w:rsidRDefault="004C5411" w:rsidP="004C5411">
                    <w:pPr>
                      <w:pStyle w:val="Date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lang w:val="en-US"/>
                      </w:rPr>
                      <w:t>March 2012 – November 2012</w:t>
                    </w:r>
                  </w:p>
                </w:tc>
                <w:tc>
                  <w:tcPr>
                    <w:tcW w:w="4087" w:type="pct"/>
                  </w:tcPr>
                  <w:p w14:paraId="4C3EFD9B" w14:textId="77777777" w:rsidR="003D677E" w:rsidRPr="000C2ADB" w:rsidRDefault="004C5411">
                    <w:pPr>
                      <w:pStyle w:val="a0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lang w:val="en-US"/>
                      </w:rPr>
                      <w:t>IT</w:t>
                    </w:r>
                    <w:r w:rsidR="00AC2E2F">
                      <w:rPr>
                        <w:rFonts w:ascii="Tahoma" w:hAnsi="Tahoma" w:cs="Tahoma"/>
                        <w:lang w:val="en-US"/>
                      </w:rPr>
                      <w:t>/SYSADMIN</w:t>
                    </w:r>
                    <w:r w:rsidR="003D677E" w:rsidRPr="000C2ADB">
                      <w:rPr>
                        <w:rFonts w:ascii="Tahoma" w:hAnsi="Tahoma" w:cs="Tahoma"/>
                      </w:rPr>
                      <w:t>,  </w:t>
                    </w:r>
                    <w:r>
                      <w:rPr>
                        <w:rStyle w:val="Emphasis"/>
                        <w:rFonts w:ascii="Tahoma" w:hAnsi="Tahoma" w:cs="Tahoma"/>
                        <w:lang w:val="en-US"/>
                      </w:rPr>
                      <w:t>Greek Army</w:t>
                    </w:r>
                  </w:p>
                  <w:p w14:paraId="279403D1" w14:textId="77777777" w:rsidR="003D677E" w:rsidRPr="004C5411" w:rsidRDefault="004C5411" w:rsidP="004C5411">
                    <w:pPr>
                      <w:pStyle w:val="ListBullet"/>
                      <w:rPr>
                        <w:rFonts w:ascii="Tahoma" w:hAnsi="Tahoma" w:cs="Tahoma"/>
                        <w:lang w:val="en-US"/>
                      </w:rPr>
                    </w:pPr>
                    <w:r>
                      <w:rPr>
                        <w:rFonts w:ascii="Tahoma" w:hAnsi="Tahoma" w:cs="Tahoma"/>
                        <w:lang w:val="en-US"/>
                      </w:rPr>
                      <w:t>Secretarial Support,</w:t>
                    </w:r>
                    <w:r w:rsidRPr="004C5411">
                      <w:rPr>
                        <w:rFonts w:ascii="Tahoma" w:hAnsi="Tahoma" w:cs="Tahoma"/>
                        <w:lang w:val="en-US"/>
                      </w:rPr>
                      <w:t xml:space="preserve"> Computerization</w:t>
                    </w:r>
                    <w:r>
                      <w:rPr>
                        <w:rFonts w:ascii="Tahoma" w:hAnsi="Tahoma" w:cs="Tahoma"/>
                        <w:lang w:val="en-US"/>
                      </w:rPr>
                      <w:t xml:space="preserve"> and technical support to the</w:t>
                    </w:r>
                    <w:r w:rsidRPr="004C5411">
                      <w:rPr>
                        <w:rFonts w:ascii="Tahoma" w:hAnsi="Tahoma" w:cs="Tahoma"/>
                        <w:lang w:val="en-US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lang w:val="en-US"/>
                      </w:rPr>
                      <w:t>“</w:t>
                    </w:r>
                    <w:r w:rsidRPr="004C5411">
                      <w:rPr>
                        <w:rFonts w:ascii="Tahoma" w:hAnsi="Tahoma" w:cs="Tahoma"/>
                        <w:lang w:val="en-US"/>
                      </w:rPr>
                      <w:t>Club of the Officers of the Guard</w:t>
                    </w:r>
                    <w:r>
                      <w:rPr>
                        <w:rFonts w:ascii="Tahoma" w:hAnsi="Tahoma" w:cs="Tahoma"/>
                        <w:lang w:val="en-US"/>
                      </w:rPr>
                      <w:t>”,</w:t>
                    </w:r>
                    <w:r w:rsidRPr="004C5411">
                      <w:rPr>
                        <w:rFonts w:ascii="Tahoma" w:hAnsi="Tahoma" w:cs="Tahoma"/>
                        <w:lang w:val="en-US"/>
                      </w:rPr>
                      <w:t xml:space="preserve"> </w:t>
                    </w:r>
                    <w:r w:rsidR="00D1731E">
                      <w:rPr>
                        <w:rFonts w:ascii="Tahoma" w:hAnsi="Tahoma" w:cs="Tahoma"/>
                        <w:lang w:val="en-US"/>
                      </w:rPr>
                      <w:t xml:space="preserve">the </w:t>
                    </w:r>
                    <w:r>
                      <w:rPr>
                        <w:rFonts w:ascii="Tahoma" w:hAnsi="Tahoma" w:cs="Tahoma"/>
                        <w:lang w:val="en-US"/>
                      </w:rPr>
                      <w:t>“</w:t>
                    </w:r>
                    <w:r w:rsidRPr="004C5411">
                      <w:rPr>
                        <w:rFonts w:ascii="Tahoma" w:hAnsi="Tahoma" w:cs="Tahoma"/>
                        <w:lang w:val="en-US"/>
                      </w:rPr>
                      <w:t>628th Infantry Battalion</w:t>
                    </w:r>
                    <w:r>
                      <w:rPr>
                        <w:rFonts w:ascii="Tahoma" w:hAnsi="Tahoma" w:cs="Tahoma"/>
                        <w:lang w:val="en-US"/>
                      </w:rPr>
                      <w:t>”,</w:t>
                    </w:r>
                    <w:r w:rsidRPr="004C5411">
                      <w:rPr>
                        <w:rFonts w:ascii="Tahoma" w:hAnsi="Tahoma" w:cs="Tahoma"/>
                        <w:lang w:val="en-US"/>
                      </w:rPr>
                      <w:t xml:space="preserve"> </w:t>
                    </w:r>
                    <w:r w:rsidR="00D1731E">
                      <w:rPr>
                        <w:rFonts w:ascii="Tahoma" w:hAnsi="Tahoma" w:cs="Tahoma"/>
                        <w:lang w:val="en-US"/>
                      </w:rPr>
                      <w:t xml:space="preserve">the </w:t>
                    </w:r>
                    <w:r>
                      <w:rPr>
                        <w:rFonts w:ascii="Tahoma" w:hAnsi="Tahoma" w:cs="Tahoma"/>
                        <w:lang w:val="en-US"/>
                      </w:rPr>
                      <w:t>“</w:t>
                    </w:r>
                    <w:r w:rsidRPr="004C5411">
                      <w:rPr>
                        <w:rFonts w:ascii="Tahoma" w:hAnsi="Tahoma" w:cs="Tahoma"/>
                        <w:lang w:val="en-US"/>
                      </w:rPr>
                      <w:t>Training Center of Supply and Transportation</w:t>
                    </w:r>
                    <w:r>
                      <w:rPr>
                        <w:rFonts w:ascii="Tahoma" w:hAnsi="Tahoma" w:cs="Tahoma"/>
                        <w:lang w:val="en-US"/>
                      </w:rPr>
                      <w:t>s”</w:t>
                    </w:r>
                    <w:r w:rsidRPr="004C5411">
                      <w:rPr>
                        <w:rFonts w:ascii="Tahoma" w:hAnsi="Tahoma" w:cs="Tahoma"/>
                        <w:lang w:val="en-US"/>
                      </w:rPr>
                      <w:t xml:space="preserve">, </w:t>
                    </w:r>
                    <w:r>
                      <w:rPr>
                        <w:rFonts w:ascii="Tahoma" w:hAnsi="Tahoma" w:cs="Tahoma"/>
                        <w:lang w:val="en-US"/>
                      </w:rPr>
                      <w:t>“3d Battalion of</w:t>
                    </w:r>
                    <w:r w:rsidRPr="004C5411">
                      <w:rPr>
                        <w:rFonts w:ascii="Tahoma" w:hAnsi="Tahoma" w:cs="Tahoma"/>
                        <w:lang w:val="en-US"/>
                      </w:rPr>
                      <w:t xml:space="preserve"> Sparta</w:t>
                    </w:r>
                    <w:r>
                      <w:rPr>
                        <w:rFonts w:ascii="Tahoma" w:hAnsi="Tahoma" w:cs="Tahoma"/>
                        <w:lang w:val="en-US"/>
                      </w:rPr>
                      <w:t>”</w:t>
                    </w:r>
                    <w:r w:rsidR="00D1731E">
                      <w:rPr>
                        <w:rFonts w:ascii="Tahoma" w:hAnsi="Tahoma" w:cs="Tahoma"/>
                        <w:lang w:val="en-US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="Tahoma" w:hAnsi="Tahoma" w:cs="Tahoma"/>
                <w:color w:val="595959" w:themeColor="text1" w:themeTint="A6"/>
              </w:rPr>
              <w:id w:val="-1708874220"/>
            </w:sdtPr>
            <w:sdtEndPr/>
            <w:sdtContent>
              <w:tr w:rsidR="00D1731E" w:rsidRPr="00565F0F" w14:paraId="6D334FA3" w14:textId="77777777" w:rsidTr="009F6CA9">
                <w:tc>
                  <w:tcPr>
                    <w:tcW w:w="913" w:type="pct"/>
                  </w:tcPr>
                  <w:p w14:paraId="1EC02DFB" w14:textId="77777777" w:rsidR="00D1731E" w:rsidRPr="000C2ADB" w:rsidRDefault="00D1731E" w:rsidP="00D1731E">
                    <w:pPr>
                      <w:pStyle w:val="Date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lang w:val="en-US"/>
                      </w:rPr>
                      <w:t>February 2004 – November 2007</w:t>
                    </w:r>
                  </w:p>
                </w:tc>
                <w:tc>
                  <w:tcPr>
                    <w:tcW w:w="4087" w:type="pct"/>
                  </w:tcPr>
                  <w:p w14:paraId="4DB0BF8A" w14:textId="77777777" w:rsidR="00D1731E" w:rsidRPr="00D1731E" w:rsidRDefault="00D1731E">
                    <w:pPr>
                      <w:pStyle w:val="a0"/>
                      <w:rPr>
                        <w:rFonts w:ascii="Tahoma" w:hAnsi="Tahoma" w:cs="Tahoma"/>
                        <w:lang w:val="en-US"/>
                      </w:rPr>
                    </w:pPr>
                    <w:r>
                      <w:rPr>
                        <w:rFonts w:ascii="Tahoma" w:hAnsi="Tahoma" w:cs="Tahoma"/>
                        <w:lang w:val="en-US"/>
                      </w:rPr>
                      <w:t>IT Manager</w:t>
                    </w:r>
                    <w:r w:rsidRPr="00D1731E">
                      <w:rPr>
                        <w:rFonts w:ascii="Tahoma" w:hAnsi="Tahoma" w:cs="Tahoma"/>
                        <w:lang w:val="en-US"/>
                      </w:rPr>
                      <w:t>,  </w:t>
                    </w:r>
                    <w:r>
                      <w:rPr>
                        <w:rStyle w:val="Emphasis"/>
                        <w:lang w:val="en-US"/>
                      </w:rPr>
                      <w:t>Election Center of Klimatia, Ioannina.</w:t>
                    </w:r>
                  </w:p>
                  <w:p w14:paraId="10B0E44E" w14:textId="156AEEE6" w:rsidR="00D1731E" w:rsidRPr="004C5411" w:rsidRDefault="00D1731E" w:rsidP="004C5411">
                    <w:pPr>
                      <w:pStyle w:val="ListBullet"/>
                      <w:rPr>
                        <w:rFonts w:ascii="Tahoma" w:hAnsi="Tahoma" w:cs="Tahoma"/>
                        <w:lang w:val="en-US"/>
                      </w:rPr>
                    </w:pPr>
                    <w:r>
                      <w:rPr>
                        <w:rFonts w:ascii="Tahoma" w:hAnsi="Tahoma" w:cs="Tahoma"/>
                        <w:lang w:val="en-US"/>
                      </w:rPr>
                      <w:t>Installation, setup and Management of Online Voting System and Platform.</w:t>
                    </w:r>
                  </w:p>
                </w:tc>
              </w:tr>
            </w:sdtContent>
          </w:sdt>
        </w:tbl>
      </w:sdtContent>
    </w:sdt>
    <w:p w14:paraId="67C7E961" w14:textId="77777777" w:rsidR="00565F0F" w:rsidRDefault="00565F0F" w:rsidP="00565F0F">
      <w:pPr>
        <w:pStyle w:val="a"/>
        <w:pBdr>
          <w:bottom w:val="single" w:sz="12" w:space="1" w:color="auto"/>
        </w:pBd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Computer skills</w:t>
      </w:r>
    </w:p>
    <w:p w14:paraId="7B51097F" w14:textId="77777777" w:rsidR="00565F0F" w:rsidRDefault="00565F0F" w:rsidP="00565F0F">
      <w:pPr>
        <w:rPr>
          <w:lang w:val="en-US"/>
        </w:rPr>
      </w:pPr>
    </w:p>
    <w:tbl>
      <w:tblPr>
        <w:tblW w:w="10189" w:type="dxa"/>
        <w:tblInd w:w="113" w:type="dxa"/>
        <w:tblLook w:val="04A0" w:firstRow="1" w:lastRow="0" w:firstColumn="1" w:lastColumn="0" w:noHBand="0" w:noVBand="1"/>
      </w:tblPr>
      <w:tblGrid>
        <w:gridCol w:w="3572"/>
        <w:gridCol w:w="2453"/>
        <w:gridCol w:w="929"/>
        <w:gridCol w:w="1500"/>
        <w:gridCol w:w="1735"/>
      </w:tblGrid>
      <w:tr w:rsidR="00565F0F" w:rsidRPr="006336FE" w14:paraId="407538CC" w14:textId="77777777" w:rsidTr="00345E32">
        <w:trPr>
          <w:trHeight w:val="261"/>
        </w:trPr>
        <w:tc>
          <w:tcPr>
            <w:tcW w:w="6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567A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Programing Languages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8494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D7C9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Databases</w:t>
            </w:r>
          </w:p>
        </w:tc>
      </w:tr>
      <w:tr w:rsidR="00565F0F" w:rsidRPr="006336FE" w14:paraId="463F6548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D0D5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7CB4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Advanced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F303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89F7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MySQL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9456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Intermediate</w:t>
            </w:r>
          </w:p>
        </w:tc>
      </w:tr>
      <w:tr w:rsidR="00565F0F" w:rsidRPr="006336FE" w14:paraId="0DBE39FF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6449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C++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F1ED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Advanced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EDC8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05F3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Microsoft SQL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B28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Intermediate</w:t>
            </w:r>
          </w:p>
        </w:tc>
      </w:tr>
      <w:tr w:rsidR="00565F0F" w:rsidRPr="006336FE" w14:paraId="5C94E5ED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A4A8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Java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A3A3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Advanced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7F8D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2E2C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21AD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</w:tr>
      <w:tr w:rsidR="00565F0F" w:rsidRPr="006336FE" w14:paraId="37D42B05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AD82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2A19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BAB4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5904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CF30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</w:tr>
      <w:tr w:rsidR="00565F0F" w:rsidRPr="006336FE" w14:paraId="069181D6" w14:textId="77777777" w:rsidTr="00345E32">
        <w:trPr>
          <w:trHeight w:val="261"/>
        </w:trPr>
        <w:tc>
          <w:tcPr>
            <w:tcW w:w="6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3CB3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Platforms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8FB9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66E1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Operating Systems</w:t>
            </w:r>
          </w:p>
        </w:tc>
      </w:tr>
      <w:tr w:rsidR="00565F0F" w:rsidRPr="006336FE" w14:paraId="4998F070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ACC9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NetBeans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5DC7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Advanced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956D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536F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Linux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A530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Linux Server</w:t>
            </w:r>
          </w:p>
        </w:tc>
      </w:tr>
      <w:tr w:rsidR="00565F0F" w:rsidRPr="006336FE" w14:paraId="56D1C2C6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D5E7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Eclipse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B0E6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Advanced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20F4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E95E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Windows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B85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Windows Server</w:t>
            </w:r>
          </w:p>
        </w:tc>
      </w:tr>
      <w:tr w:rsidR="00565F0F" w:rsidRPr="006336FE" w14:paraId="6CDE1397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19E2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Visual Studio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BD22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Intermediate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8683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1C2B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6987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</w:tr>
      <w:tr w:rsidR="00565F0F" w:rsidRPr="006336FE" w14:paraId="5F2D97C1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86DC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7B44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B545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0289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463F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</w:tr>
      <w:tr w:rsidR="00565F0F" w:rsidRPr="006336FE" w14:paraId="5547FC41" w14:textId="77777777" w:rsidTr="00345E32">
        <w:trPr>
          <w:trHeight w:val="261"/>
        </w:trPr>
        <w:tc>
          <w:tcPr>
            <w:tcW w:w="6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C225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Others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E906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4E17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AA10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</w:tr>
      <w:tr w:rsidR="00565F0F" w:rsidRPr="006336FE" w14:paraId="531FD66F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3EA7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Cpanel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5BDD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Xerox fleet control / XDA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D44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4679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4F58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</w:tr>
      <w:tr w:rsidR="00565F0F" w:rsidRPr="006336FE" w14:paraId="0C9B3D29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36A5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Wireshark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1502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Entersoft CRM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C8FC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74E5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26B8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</w:tr>
      <w:tr w:rsidR="00565F0F" w:rsidRPr="006336FE" w14:paraId="5541B86E" w14:textId="77777777" w:rsidTr="00345E32">
        <w:trPr>
          <w:trHeight w:val="261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F8FB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336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Cisco Content Security Management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79AB" w14:textId="61AE615C" w:rsidR="00565F0F" w:rsidRPr="006336FE" w:rsidRDefault="007F66EB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Virtualization (VirtualBox)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6FB5" w14:textId="77777777" w:rsidR="00565F0F" w:rsidRPr="006336FE" w:rsidRDefault="00565F0F" w:rsidP="00345E32">
            <w:pPr>
              <w:spacing w:after="0"/>
              <w:ind w:right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63BF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6CEE" w14:textId="77777777" w:rsidR="00565F0F" w:rsidRPr="006336FE" w:rsidRDefault="00565F0F" w:rsidP="00345E32">
            <w:p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lang w:val="en-US" w:eastAsia="en-US"/>
              </w:rPr>
            </w:pPr>
          </w:p>
        </w:tc>
      </w:tr>
    </w:tbl>
    <w:p w14:paraId="64830F1B" w14:textId="51A0C3E1" w:rsidR="009F6CA9" w:rsidRPr="004C49E6" w:rsidRDefault="004C49E6">
      <w:pPr>
        <w:pStyle w:val="a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Education </w:t>
      </w:r>
      <w:bookmarkStart w:id="0" w:name="_GoBack"/>
      <w:bookmarkEnd w:id="0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972"/>
        <w:gridCol w:w="8828"/>
      </w:tblGrid>
      <w:tr w:rsidR="009F6CA9" w:rsidRPr="000C2ADB" w14:paraId="006516DB" w14:textId="77777777" w:rsidTr="009F6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2E7786C" w14:textId="77777777" w:rsidR="009F6CA9" w:rsidRPr="000C2ADB" w:rsidRDefault="009F6CA9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087" w:type="pct"/>
          </w:tcPr>
          <w:p w14:paraId="55037324" w14:textId="77777777" w:rsidR="009F6CA9" w:rsidRPr="000C2ADB" w:rsidRDefault="009F6CA9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9F6CA9" w:rsidRPr="00565F0F" w14:paraId="43245609" w14:textId="77777777" w:rsidTr="009F6CA9">
        <w:tc>
          <w:tcPr>
            <w:tcW w:w="913" w:type="pct"/>
          </w:tcPr>
          <w:p w14:paraId="412A7CD1" w14:textId="77777777" w:rsidR="009F6CA9" w:rsidRPr="000C2ADB" w:rsidRDefault="00D1731E" w:rsidP="00D1731E">
            <w:pPr>
              <w:pStyle w:val="Date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July 2014</w:t>
            </w:r>
          </w:p>
        </w:tc>
        <w:tc>
          <w:tcPr>
            <w:tcW w:w="4087" w:type="pct"/>
          </w:tcPr>
          <w:p w14:paraId="16032CAE" w14:textId="77777777" w:rsidR="009F6CA9" w:rsidRDefault="00D1731E" w:rsidP="00D1731E">
            <w:pPr>
              <w:pStyle w:val="a0"/>
              <w:rPr>
                <w:rStyle w:val="Emphasis"/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Bachelor’s Degree, Department of Computer Science</w:t>
            </w:r>
            <w:r w:rsidR="002C785B" w:rsidRPr="00D1731E">
              <w:rPr>
                <w:rFonts w:ascii="Tahoma" w:hAnsi="Tahoma" w:cs="Tahoma"/>
                <w:lang w:val="en-US"/>
              </w:rPr>
              <w:t>,  </w:t>
            </w:r>
            <w:r>
              <w:rPr>
                <w:rStyle w:val="Emphasis"/>
                <w:rFonts w:ascii="Tahoma" w:hAnsi="Tahoma" w:cs="Tahoma"/>
                <w:lang w:val="en-US"/>
              </w:rPr>
              <w:t>University of Ioannina</w:t>
            </w:r>
          </w:p>
          <w:p w14:paraId="12D5CD68" w14:textId="77777777" w:rsidR="00D1731E" w:rsidRDefault="00D1731E" w:rsidP="00D1731E">
            <w:pPr>
              <w:pStyle w:val="a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Dissertation Thesis: “</w:t>
            </w:r>
            <w:r w:rsidRPr="007F1096">
              <w:rPr>
                <w:rFonts w:ascii="Tahoma" w:hAnsi="Tahoma" w:cs="Tahoma"/>
                <w:i/>
                <w:lang w:val="en-US"/>
              </w:rPr>
              <w:t xml:space="preserve">Deletion Without </w:t>
            </w:r>
            <w:r w:rsidR="004C49E6" w:rsidRPr="007F1096">
              <w:rPr>
                <w:rFonts w:ascii="Tahoma" w:hAnsi="Tahoma" w:cs="Tahoma"/>
                <w:i/>
                <w:lang w:val="en-US"/>
              </w:rPr>
              <w:t>Rebalancing</w:t>
            </w:r>
            <w:r w:rsidRPr="007F1096">
              <w:rPr>
                <w:rFonts w:ascii="Tahoma" w:hAnsi="Tahoma" w:cs="Tahoma"/>
                <w:i/>
                <w:lang w:val="en-US"/>
              </w:rPr>
              <w:t xml:space="preserve"> in Balanced Binary Search Trees</w:t>
            </w:r>
            <w:r>
              <w:rPr>
                <w:rFonts w:ascii="Tahoma" w:hAnsi="Tahoma" w:cs="Tahoma"/>
                <w:lang w:val="en-US"/>
              </w:rPr>
              <w:t>”. Java Implementation of new and known algorithms, Performance Experiments, Conclusions.</w:t>
            </w:r>
          </w:p>
          <w:p w14:paraId="2F35B91E" w14:textId="77777777" w:rsidR="004C49E6" w:rsidRDefault="007F1096" w:rsidP="00D1731E">
            <w:pPr>
              <w:pStyle w:val="a0"/>
              <w:rPr>
                <w:rFonts w:ascii="Tahoma" w:hAnsi="Tahoma" w:cs="Tahoma"/>
                <w:i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Supervisor: Assistant Professor </w:t>
            </w:r>
            <w:r w:rsidRPr="007F1096">
              <w:rPr>
                <w:rFonts w:ascii="Tahoma" w:hAnsi="Tahoma" w:cs="Tahoma"/>
                <w:i/>
                <w:lang w:val="en-US"/>
              </w:rPr>
              <w:t>Loukas Georgiadis</w:t>
            </w:r>
          </w:p>
          <w:p w14:paraId="3B0B7F6D" w14:textId="77777777" w:rsidR="00BA4DBB" w:rsidRPr="004C49E6" w:rsidRDefault="007F1096" w:rsidP="00345F76">
            <w:pPr>
              <w:pStyle w:val="a0"/>
              <w:rPr>
                <w:rFonts w:ascii="Tahoma" w:hAnsi="Tahoma" w:cs="Tahoma"/>
                <w:lang w:val="en-US"/>
              </w:rPr>
            </w:pPr>
            <w:r w:rsidRPr="007F1096">
              <w:rPr>
                <w:rFonts w:ascii="Tahoma" w:hAnsi="Tahoma" w:cs="Tahoma"/>
                <w:lang w:val="en-US"/>
              </w:rPr>
              <w:t>Other projects</w:t>
            </w:r>
            <w:r w:rsidR="004C49E6">
              <w:rPr>
                <w:rFonts w:ascii="Tahoma" w:hAnsi="Tahoma" w:cs="Tahoma"/>
                <w:lang w:val="en-US"/>
              </w:rPr>
              <w:t xml:space="preserve"> (</w:t>
            </w:r>
            <w:r w:rsidR="004C49E6" w:rsidRPr="004C49E6">
              <w:rPr>
                <w:rFonts w:ascii="Tahoma" w:hAnsi="Tahoma" w:cs="Tahoma"/>
                <w:lang w:val="en-US"/>
              </w:rPr>
              <w:t>indicati</w:t>
            </w:r>
            <w:r w:rsidR="004C49E6">
              <w:rPr>
                <w:rFonts w:ascii="Tahoma" w:hAnsi="Tahoma" w:cs="Tahoma"/>
                <w:lang w:val="en-US"/>
              </w:rPr>
              <w:t>vely)</w:t>
            </w:r>
            <w:r>
              <w:rPr>
                <w:rFonts w:ascii="Tahoma" w:hAnsi="Tahoma" w:cs="Tahoma"/>
                <w:lang w:val="en-US"/>
              </w:rPr>
              <w:t>: C++ and OpenGL implementation of a 3D Video Game</w:t>
            </w:r>
            <w:r w:rsidR="00345F76">
              <w:rPr>
                <w:rFonts w:ascii="Tahoma" w:hAnsi="Tahoma" w:cs="Tahoma"/>
                <w:lang w:val="en-US"/>
              </w:rPr>
              <w:t xml:space="preserve">. </w:t>
            </w:r>
            <w:r>
              <w:rPr>
                <w:rFonts w:ascii="Tahoma" w:hAnsi="Tahoma" w:cs="Tahoma"/>
                <w:lang w:val="en-US"/>
              </w:rPr>
              <w:t xml:space="preserve">C and Xlib </w:t>
            </w:r>
            <w:r w:rsidR="004C49E6">
              <w:rPr>
                <w:rFonts w:ascii="Tahoma" w:hAnsi="Tahoma" w:cs="Tahoma"/>
                <w:lang w:val="en-US"/>
              </w:rPr>
              <w:t>implementation</w:t>
            </w:r>
            <w:r>
              <w:rPr>
                <w:rFonts w:ascii="Tahoma" w:hAnsi="Tahoma" w:cs="Tahoma"/>
                <w:lang w:val="en-US"/>
              </w:rPr>
              <w:t xml:space="preserve"> of a platform for designing co</w:t>
            </w:r>
            <w:r w:rsidR="004C49E6">
              <w:rPr>
                <w:rFonts w:ascii="Tahoma" w:hAnsi="Tahoma" w:cs="Tahoma"/>
                <w:lang w:val="en-US"/>
              </w:rPr>
              <w:t>mplex geometric shapes</w:t>
            </w:r>
            <w:r w:rsidR="00345F76">
              <w:rPr>
                <w:rFonts w:ascii="Tahoma" w:hAnsi="Tahoma" w:cs="Tahoma"/>
                <w:lang w:val="en-US"/>
              </w:rPr>
              <w:t xml:space="preserve">. </w:t>
            </w:r>
            <w:r>
              <w:rPr>
                <w:rFonts w:ascii="Tahoma" w:hAnsi="Tahoma" w:cs="Tahoma"/>
                <w:lang w:val="en-US"/>
              </w:rPr>
              <w:t>Design and implementation of a Movies Database and categorization queries using MySQL</w:t>
            </w:r>
            <w:r w:rsidR="00345F76">
              <w:rPr>
                <w:rFonts w:ascii="Tahoma" w:hAnsi="Tahoma" w:cs="Tahoma"/>
                <w:lang w:val="en-US"/>
              </w:rPr>
              <w:t xml:space="preserve">. </w:t>
            </w:r>
            <w:r w:rsidR="004C49E6">
              <w:rPr>
                <w:rFonts w:ascii="Tahoma" w:hAnsi="Tahoma" w:cs="Tahoma"/>
                <w:lang w:val="en-US"/>
              </w:rPr>
              <w:t>Multit</w:t>
            </w:r>
            <w:r>
              <w:rPr>
                <w:rFonts w:ascii="Tahoma" w:hAnsi="Tahoma" w:cs="Tahoma"/>
                <w:lang w:val="en-US"/>
              </w:rPr>
              <w:t xml:space="preserve">hread and Process </w:t>
            </w:r>
            <w:r w:rsidR="004C49E6">
              <w:rPr>
                <w:rFonts w:ascii="Tahoma" w:hAnsi="Tahoma" w:cs="Tahoma"/>
                <w:lang w:val="en-US"/>
              </w:rPr>
              <w:t xml:space="preserve">programming </w:t>
            </w:r>
            <w:r w:rsidR="004C49E6" w:rsidRPr="004C49E6">
              <w:rPr>
                <w:rFonts w:ascii="Tahoma" w:hAnsi="Tahoma" w:cs="Tahoma"/>
                <w:lang w:val="en-US"/>
              </w:rPr>
              <w:t>and scheduling</w:t>
            </w:r>
            <w:r w:rsidR="004C49E6">
              <w:rPr>
                <w:rFonts w:ascii="Tahoma" w:hAnsi="Tahoma" w:cs="Tahoma"/>
                <w:lang w:val="en-US"/>
              </w:rPr>
              <w:t xml:space="preserve"> on the Minix OS</w:t>
            </w:r>
          </w:p>
        </w:tc>
      </w:tr>
      <w:sdt>
        <w:sdtPr>
          <w:rPr>
            <w:rFonts w:ascii="Tahoma" w:hAnsi="Tahoma" w:cs="Tahoma"/>
          </w:rPr>
          <w:id w:val="1945648944"/>
        </w:sdtPr>
        <w:sdtEndPr/>
        <w:sdtContent>
          <w:sdt>
            <w:sdtPr>
              <w:rPr>
                <w:rFonts w:ascii="Tahoma" w:hAnsi="Tahoma" w:cs="Tahoma"/>
              </w:rPr>
              <w:id w:val="1768577862"/>
            </w:sdtPr>
            <w:sdtEndPr/>
            <w:sdtContent>
              <w:tr w:rsidR="009F6CA9" w:rsidRPr="00565F0F" w14:paraId="56E96185" w14:textId="77777777" w:rsidTr="009F6CA9">
                <w:tc>
                  <w:tcPr>
                    <w:tcW w:w="913" w:type="pct"/>
                  </w:tcPr>
                  <w:p w14:paraId="64055E26" w14:textId="77777777" w:rsidR="009F6CA9" w:rsidRPr="000C2ADB" w:rsidRDefault="007F1096" w:rsidP="007F1096">
                    <w:pPr>
                      <w:pStyle w:val="Date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lang w:val="en-US"/>
                      </w:rPr>
                      <w:t>June 2003</w:t>
                    </w:r>
                  </w:p>
                </w:tc>
                <w:tc>
                  <w:tcPr>
                    <w:tcW w:w="4087" w:type="pct"/>
                  </w:tcPr>
                  <w:p w14:paraId="3CF9D190" w14:textId="77777777" w:rsidR="009F6CA9" w:rsidRPr="007F1096" w:rsidRDefault="007F1096" w:rsidP="007F1096">
                    <w:pPr>
                      <w:pStyle w:val="a0"/>
                      <w:rPr>
                        <w:rFonts w:ascii="Tahoma" w:hAnsi="Tahoma" w:cs="Tahoma"/>
                        <w:lang w:val="en-US"/>
                      </w:rPr>
                    </w:pPr>
                    <w:r>
                      <w:rPr>
                        <w:rFonts w:ascii="Tahoma" w:hAnsi="Tahoma" w:cs="Tahoma"/>
                        <w:lang w:val="en-US"/>
                      </w:rPr>
                      <w:t>High School Diploma</w:t>
                    </w:r>
                    <w:r w:rsidR="002C785B" w:rsidRPr="007F1096">
                      <w:rPr>
                        <w:rFonts w:ascii="Tahoma" w:hAnsi="Tahoma" w:cs="Tahoma"/>
                        <w:lang w:val="en-US"/>
                      </w:rPr>
                      <w:t>,  </w:t>
                    </w:r>
                    <w:r>
                      <w:rPr>
                        <w:rStyle w:val="Emphasis"/>
                        <w:rFonts w:ascii="Tahoma" w:hAnsi="Tahoma" w:cs="Tahoma"/>
                        <w:lang w:val="en-US"/>
                      </w:rPr>
                      <w:t>General High School of Zitsa, Ioannina</w:t>
                    </w:r>
                  </w:p>
                </w:tc>
              </w:tr>
            </w:sdtContent>
          </w:sdt>
        </w:sdtContent>
      </w:sdt>
    </w:tbl>
    <w:p w14:paraId="524F0DD9" w14:textId="77777777" w:rsidR="00D31C68" w:rsidRPr="004C49E6" w:rsidRDefault="004C49E6" w:rsidP="00D31C68">
      <w:pPr>
        <w:pStyle w:val="a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Languages</w:t>
      </w:r>
    </w:p>
    <w:tbl>
      <w:tblPr>
        <w:tblStyle w:val="a5"/>
        <w:tblW w:w="5341" w:type="pct"/>
        <w:tblLook w:val="04A0" w:firstRow="1" w:lastRow="0" w:firstColumn="1" w:lastColumn="0" w:noHBand="0" w:noVBand="1"/>
      </w:tblPr>
      <w:tblGrid>
        <w:gridCol w:w="5614"/>
        <w:gridCol w:w="5923"/>
      </w:tblGrid>
      <w:tr w:rsidR="00D31C68" w:rsidRPr="000C2ADB" w14:paraId="4C4BECE7" w14:textId="77777777" w:rsidTr="005B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3"/>
        </w:trPr>
        <w:tc>
          <w:tcPr>
            <w:tcW w:w="2433" w:type="pct"/>
          </w:tcPr>
          <w:p w14:paraId="3DD31234" w14:textId="77777777" w:rsidR="00D31C68" w:rsidRPr="000C2ADB" w:rsidRDefault="00D31C68" w:rsidP="00E51209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567" w:type="pct"/>
          </w:tcPr>
          <w:p w14:paraId="656E1C98" w14:textId="77777777" w:rsidR="00D31C68" w:rsidRPr="000C2ADB" w:rsidRDefault="00D31C68" w:rsidP="00E51209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D31C68" w:rsidRPr="00565F0F" w14:paraId="6DFA2340" w14:textId="77777777" w:rsidTr="005B6297">
        <w:trPr>
          <w:trHeight w:val="586"/>
        </w:trPr>
        <w:tc>
          <w:tcPr>
            <w:tcW w:w="2433" w:type="pct"/>
          </w:tcPr>
          <w:tbl>
            <w:tblPr>
              <w:tblW w:w="4704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08"/>
              <w:gridCol w:w="2696"/>
            </w:tblGrid>
            <w:tr w:rsidR="004C49E6" w:rsidRPr="004C49E6" w14:paraId="3CEA1B12" w14:textId="77777777" w:rsidTr="005B6297">
              <w:trPr>
                <w:trHeight w:val="122"/>
              </w:trPr>
              <w:tc>
                <w:tcPr>
                  <w:tcW w:w="2008" w:type="dxa"/>
                  <w:shd w:val="clear" w:color="auto" w:fill="auto"/>
                  <w:noWrap/>
                  <w:vAlign w:val="bottom"/>
                  <w:hideMark/>
                </w:tcPr>
                <w:p w14:paraId="17CC3329" w14:textId="77777777" w:rsidR="004C49E6" w:rsidRPr="004C49E6" w:rsidRDefault="004C49E6" w:rsidP="004C49E6">
                  <w:pPr>
                    <w:spacing w:after="0"/>
                    <w:ind w:right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C49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US"/>
                    </w:rPr>
                    <w:t>Greek</w:t>
                  </w:r>
                </w:p>
              </w:tc>
              <w:tc>
                <w:tcPr>
                  <w:tcW w:w="2696" w:type="dxa"/>
                  <w:shd w:val="clear" w:color="auto" w:fill="auto"/>
                  <w:noWrap/>
                  <w:vAlign w:val="bottom"/>
                  <w:hideMark/>
                </w:tcPr>
                <w:p w14:paraId="0FD36C30" w14:textId="77777777" w:rsidR="004C49E6" w:rsidRPr="004C49E6" w:rsidRDefault="004C49E6" w:rsidP="004C49E6">
                  <w:pPr>
                    <w:spacing w:after="0"/>
                    <w:ind w:right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C49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US"/>
                    </w:rPr>
                    <w:t>Native</w:t>
                  </w:r>
                </w:p>
              </w:tc>
            </w:tr>
            <w:tr w:rsidR="004C49E6" w:rsidRPr="00565F0F" w14:paraId="0814406F" w14:textId="77777777" w:rsidTr="005B6297">
              <w:trPr>
                <w:trHeight w:val="227"/>
              </w:trPr>
              <w:tc>
                <w:tcPr>
                  <w:tcW w:w="2008" w:type="dxa"/>
                  <w:shd w:val="clear" w:color="auto" w:fill="auto"/>
                  <w:noWrap/>
                  <w:vAlign w:val="bottom"/>
                  <w:hideMark/>
                </w:tcPr>
                <w:p w14:paraId="7C1D4CC4" w14:textId="77777777" w:rsidR="004C49E6" w:rsidRPr="004C49E6" w:rsidRDefault="004C49E6" w:rsidP="004C49E6">
                  <w:pPr>
                    <w:spacing w:after="0"/>
                    <w:ind w:right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C49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US"/>
                    </w:rPr>
                    <w:t>English</w:t>
                  </w:r>
                </w:p>
              </w:tc>
              <w:tc>
                <w:tcPr>
                  <w:tcW w:w="2696" w:type="dxa"/>
                  <w:shd w:val="clear" w:color="auto" w:fill="auto"/>
                  <w:vAlign w:val="bottom"/>
                  <w:hideMark/>
                </w:tcPr>
                <w:p w14:paraId="0B16E322" w14:textId="77777777" w:rsidR="004C49E6" w:rsidRPr="004C49E6" w:rsidRDefault="004C49E6" w:rsidP="004C49E6">
                  <w:pPr>
                    <w:spacing w:after="0"/>
                    <w:ind w:right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4C49E6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US"/>
                    </w:rPr>
                    <w:t>First Certificate of Cambridge University</w:t>
                  </w:r>
                </w:p>
              </w:tc>
            </w:tr>
          </w:tbl>
          <w:p w14:paraId="0BF894D4" w14:textId="77777777" w:rsidR="00D31C68" w:rsidRPr="006F33B6" w:rsidRDefault="00D31C68" w:rsidP="004C49E6">
            <w:pPr>
              <w:pStyle w:val="Date"/>
              <w:rPr>
                <w:rFonts w:ascii="Tahoma" w:hAnsi="Tahoma" w:cs="Tahoma"/>
                <w:lang w:val="en-US"/>
              </w:rPr>
            </w:pPr>
          </w:p>
        </w:tc>
        <w:tc>
          <w:tcPr>
            <w:tcW w:w="2567" w:type="pct"/>
          </w:tcPr>
          <w:p w14:paraId="5A724CD3" w14:textId="77777777" w:rsidR="00D31C68" w:rsidRPr="006F33B6" w:rsidRDefault="00D31C68" w:rsidP="004C49E6">
            <w:pPr>
              <w:pStyle w:val="a0"/>
              <w:rPr>
                <w:rFonts w:ascii="Tahoma" w:hAnsi="Tahoma" w:cs="Tahoma"/>
                <w:lang w:val="en-US"/>
              </w:rPr>
            </w:pPr>
            <w:r w:rsidRPr="006F33B6">
              <w:rPr>
                <w:rFonts w:ascii="Tahoma" w:hAnsi="Tahoma" w:cs="Tahoma"/>
                <w:lang w:val="en-US"/>
              </w:rPr>
              <w:t>  </w:t>
            </w:r>
          </w:p>
        </w:tc>
      </w:tr>
    </w:tbl>
    <w:p w14:paraId="30273DF8" w14:textId="77777777" w:rsidR="00BA4DBB" w:rsidRPr="00BA0E64" w:rsidRDefault="00BA4DBB" w:rsidP="00BA4DBB">
      <w:pPr>
        <w:pStyle w:val="a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Academic interests</w:t>
      </w:r>
    </w:p>
    <w:tbl>
      <w:tblPr>
        <w:tblStyle w:val="a5"/>
        <w:tblW w:w="4791" w:type="pct"/>
        <w:tblLook w:val="04A0" w:firstRow="1" w:lastRow="0" w:firstColumn="1" w:lastColumn="0" w:noHBand="0" w:noVBand="1"/>
      </w:tblPr>
      <w:tblGrid>
        <w:gridCol w:w="1890"/>
        <w:gridCol w:w="8459"/>
      </w:tblGrid>
      <w:tr w:rsidR="00BA4DBB" w:rsidRPr="000C2ADB" w14:paraId="2E89E14D" w14:textId="77777777" w:rsidTr="005B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"/>
        </w:trPr>
        <w:tc>
          <w:tcPr>
            <w:tcW w:w="913" w:type="pct"/>
          </w:tcPr>
          <w:p w14:paraId="6C812656" w14:textId="77777777" w:rsidR="00BA4DBB" w:rsidRPr="000C2ADB" w:rsidRDefault="00BA4DBB" w:rsidP="00E51209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087" w:type="pct"/>
          </w:tcPr>
          <w:p w14:paraId="31A8A9E1" w14:textId="77777777" w:rsidR="00BA4DBB" w:rsidRPr="000C2ADB" w:rsidRDefault="00BA4DBB" w:rsidP="00E51209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BA4DBB" w:rsidRPr="00CC6544" w14:paraId="7D9614C0" w14:textId="77777777" w:rsidTr="005B6297">
        <w:trPr>
          <w:trHeight w:val="899"/>
        </w:trPr>
        <w:tc>
          <w:tcPr>
            <w:tcW w:w="913" w:type="pct"/>
          </w:tcPr>
          <w:p w14:paraId="7A95022A" w14:textId="77777777" w:rsidR="00BA4DBB" w:rsidRPr="000C2ADB" w:rsidRDefault="00BA4DBB" w:rsidP="00E51209">
            <w:pPr>
              <w:pStyle w:val="Date"/>
              <w:rPr>
                <w:rFonts w:ascii="Tahoma" w:hAnsi="Tahoma" w:cs="Tahoma"/>
              </w:rPr>
            </w:pPr>
          </w:p>
        </w:tc>
        <w:tc>
          <w:tcPr>
            <w:tcW w:w="4087" w:type="pct"/>
          </w:tcPr>
          <w:p w14:paraId="4180F221" w14:textId="77777777" w:rsidR="00BA4DBB" w:rsidRPr="00BA4DBB" w:rsidRDefault="00BA4DBB" w:rsidP="00E51209">
            <w:pPr>
              <w:pStyle w:val="ListBullet"/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Data Structures</w:t>
            </w:r>
          </w:p>
          <w:p w14:paraId="43401C9A" w14:textId="16AD17D3" w:rsidR="00783CA9" w:rsidRPr="005B6297" w:rsidRDefault="00BA4DBB" w:rsidP="005B6297">
            <w:pPr>
              <w:pStyle w:val="ListBullet"/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Human-Computer Interaction</w:t>
            </w:r>
          </w:p>
          <w:p w14:paraId="0D961C7C" w14:textId="77777777" w:rsidR="00CC6544" w:rsidRDefault="00CC6544" w:rsidP="00CC6544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Cyber Security trends and technologies</w:t>
            </w:r>
          </w:p>
          <w:p w14:paraId="52CF8109" w14:textId="77777777" w:rsidR="00CC6544" w:rsidRPr="00CC6544" w:rsidRDefault="00CC6544" w:rsidP="00CC6544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Ethical Hacking</w:t>
            </w:r>
          </w:p>
        </w:tc>
      </w:tr>
    </w:tbl>
    <w:p w14:paraId="5EE7CCA6" w14:textId="6E42957A" w:rsidR="005B6297" w:rsidRPr="005B6297" w:rsidRDefault="005B6297" w:rsidP="005B6297">
      <w:pPr>
        <w:tabs>
          <w:tab w:val="left" w:pos="2910"/>
        </w:tabs>
        <w:rPr>
          <w:lang w:val="en-US"/>
        </w:rPr>
      </w:pPr>
    </w:p>
    <w:sectPr w:rsidR="005B6297" w:rsidRPr="005B6297" w:rsidSect="005E7FEC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23CB1" w14:textId="77777777" w:rsidR="00EF0F67" w:rsidRDefault="00EF0F67">
      <w:pPr>
        <w:spacing w:after="0"/>
      </w:pPr>
      <w:r>
        <w:separator/>
      </w:r>
    </w:p>
    <w:p w14:paraId="77AF0FBD" w14:textId="77777777" w:rsidR="00EF0F67" w:rsidRDefault="00EF0F67"/>
  </w:endnote>
  <w:endnote w:type="continuationSeparator" w:id="0">
    <w:p w14:paraId="029204A8" w14:textId="77777777" w:rsidR="00EF0F67" w:rsidRDefault="00EF0F67">
      <w:pPr>
        <w:spacing w:after="0"/>
      </w:pPr>
      <w:r>
        <w:continuationSeparator/>
      </w:r>
    </w:p>
    <w:p w14:paraId="36C95B54" w14:textId="77777777" w:rsidR="00EF0F67" w:rsidRDefault="00EF0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701E3" w14:textId="17F0A350" w:rsidR="009F6CA9" w:rsidRDefault="002C785B">
    <w:pPr>
      <w:pStyle w:val="a3"/>
    </w:pPr>
    <w:r>
      <w:t xml:space="preserve">Σελίδα </w:t>
    </w:r>
    <w:r w:rsidR="0057636B">
      <w:rPr>
        <w:noProof w:val="0"/>
      </w:rPr>
      <w:fldChar w:fldCharType="begin"/>
    </w:r>
    <w:r>
      <w:instrText>PAGE   \* MERGEFORMAT</w:instrText>
    </w:r>
    <w:r w:rsidR="0057636B">
      <w:rPr>
        <w:noProof w:val="0"/>
      </w:rPr>
      <w:fldChar w:fldCharType="separate"/>
    </w:r>
    <w:r w:rsidR="007F66EB">
      <w:t>2</w:t>
    </w:r>
    <w:r w:rsidR="0057636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341F2" w14:textId="77777777" w:rsidR="00EF0F67" w:rsidRDefault="00EF0F67">
      <w:pPr>
        <w:spacing w:after="0"/>
      </w:pPr>
      <w:r>
        <w:separator/>
      </w:r>
    </w:p>
    <w:p w14:paraId="0C35991D" w14:textId="77777777" w:rsidR="00EF0F67" w:rsidRDefault="00EF0F67"/>
  </w:footnote>
  <w:footnote w:type="continuationSeparator" w:id="0">
    <w:p w14:paraId="4863F280" w14:textId="77777777" w:rsidR="00EF0F67" w:rsidRDefault="00EF0F67">
      <w:pPr>
        <w:spacing w:after="0"/>
      </w:pPr>
      <w:r>
        <w:continuationSeparator/>
      </w:r>
    </w:p>
    <w:p w14:paraId="3D5AFE54" w14:textId="77777777" w:rsidR="00EF0F67" w:rsidRDefault="00EF0F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677E"/>
    <w:rsid w:val="00062F8E"/>
    <w:rsid w:val="000C04BC"/>
    <w:rsid w:val="000C2ADB"/>
    <w:rsid w:val="00136484"/>
    <w:rsid w:val="00296497"/>
    <w:rsid w:val="002A75F8"/>
    <w:rsid w:val="002C785B"/>
    <w:rsid w:val="0031757A"/>
    <w:rsid w:val="00345F76"/>
    <w:rsid w:val="003D677E"/>
    <w:rsid w:val="004038FA"/>
    <w:rsid w:val="00410270"/>
    <w:rsid w:val="00456A96"/>
    <w:rsid w:val="00467AA4"/>
    <w:rsid w:val="004A65CA"/>
    <w:rsid w:val="004B703B"/>
    <w:rsid w:val="004C49E6"/>
    <w:rsid w:val="004C5411"/>
    <w:rsid w:val="00536740"/>
    <w:rsid w:val="00565F0F"/>
    <w:rsid w:val="0057636B"/>
    <w:rsid w:val="0058483A"/>
    <w:rsid w:val="005B6297"/>
    <w:rsid w:val="005E7FEC"/>
    <w:rsid w:val="006336FE"/>
    <w:rsid w:val="006A4A1D"/>
    <w:rsid w:val="006E4233"/>
    <w:rsid w:val="006F33B6"/>
    <w:rsid w:val="00783CA9"/>
    <w:rsid w:val="00783D55"/>
    <w:rsid w:val="007F1096"/>
    <w:rsid w:val="007F3676"/>
    <w:rsid w:val="007F66EB"/>
    <w:rsid w:val="008654AB"/>
    <w:rsid w:val="009E0041"/>
    <w:rsid w:val="009F6CA9"/>
    <w:rsid w:val="00A407E5"/>
    <w:rsid w:val="00AC2E2F"/>
    <w:rsid w:val="00AC3B5C"/>
    <w:rsid w:val="00BA0E64"/>
    <w:rsid w:val="00BA4DBB"/>
    <w:rsid w:val="00C21033"/>
    <w:rsid w:val="00CB07F7"/>
    <w:rsid w:val="00CC6544"/>
    <w:rsid w:val="00D1731E"/>
    <w:rsid w:val="00D31C68"/>
    <w:rsid w:val="00D93218"/>
    <w:rsid w:val="00DE4493"/>
    <w:rsid w:val="00E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A1FE"/>
  <w15:docId w15:val="{ED64A372-68D3-4B69-AB63-75452DFD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l-GR" w:eastAsia="el-GR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CB07F7"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sid w:val="00CB07F7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CB07F7"/>
    <w:rPr>
      <w:color w:val="808080"/>
    </w:rPr>
  </w:style>
  <w:style w:type="paragraph" w:customStyle="1" w:styleId="a">
    <w:name w:val="Επικεφαλίδα ενότητας"/>
    <w:basedOn w:val="Normal"/>
    <w:next w:val="Normal"/>
    <w:uiPriority w:val="1"/>
    <w:qFormat/>
    <w:rsid w:val="00CB07F7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rsid w:val="00CB07F7"/>
    <w:pPr>
      <w:numPr>
        <w:numId w:val="5"/>
      </w:numPr>
    </w:pPr>
  </w:style>
  <w:style w:type="paragraph" w:customStyle="1" w:styleId="a0">
    <w:name w:val="Δευτερεύουσα ενότητα"/>
    <w:basedOn w:val="Normal"/>
    <w:uiPriority w:val="1"/>
    <w:qFormat/>
    <w:rsid w:val="00CB07F7"/>
    <w:pPr>
      <w:spacing w:after="120"/>
    </w:pPr>
    <w:rPr>
      <w:color w:val="000000" w:themeColor="text1"/>
    </w:rPr>
  </w:style>
  <w:style w:type="paragraph" w:customStyle="1" w:styleId="a1">
    <w:name w:val="κεφαλίδα"/>
    <w:basedOn w:val="Normal"/>
    <w:link w:val="a2"/>
    <w:uiPriority w:val="99"/>
    <w:unhideWhenUsed/>
    <w:rsid w:val="00CB07F7"/>
    <w:pPr>
      <w:tabs>
        <w:tab w:val="center" w:pos="4680"/>
        <w:tab w:val="right" w:pos="9360"/>
      </w:tabs>
      <w:spacing w:after="0"/>
    </w:pPr>
  </w:style>
  <w:style w:type="character" w:customStyle="1" w:styleId="a2">
    <w:name w:val="Χαρακτήρας κεφαλίδας"/>
    <w:basedOn w:val="DefaultParagraphFont"/>
    <w:link w:val="a1"/>
    <w:uiPriority w:val="99"/>
    <w:rsid w:val="00CB07F7"/>
  </w:style>
  <w:style w:type="paragraph" w:customStyle="1" w:styleId="a3">
    <w:name w:val="υποσέλιδο"/>
    <w:basedOn w:val="Normal"/>
    <w:link w:val="a4"/>
    <w:uiPriority w:val="99"/>
    <w:unhideWhenUsed/>
    <w:qFormat/>
    <w:rsid w:val="00CB07F7"/>
    <w:pPr>
      <w:spacing w:after="0"/>
      <w:ind w:right="0"/>
      <w:jc w:val="right"/>
    </w:pPr>
    <w:rPr>
      <w:noProof/>
    </w:rPr>
  </w:style>
  <w:style w:type="character" w:customStyle="1" w:styleId="a4">
    <w:name w:val="Χαρακτήρας υποσέλιδου"/>
    <w:basedOn w:val="DefaultParagraphFont"/>
    <w:link w:val="a3"/>
    <w:uiPriority w:val="99"/>
    <w:rsid w:val="00CB07F7"/>
    <w:rPr>
      <w:noProof/>
    </w:rPr>
  </w:style>
  <w:style w:type="table" w:styleId="TableGrid">
    <w:name w:val="Table Grid"/>
    <w:basedOn w:val="TableNormal"/>
    <w:uiPriority w:val="39"/>
    <w:rsid w:val="00CB07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Πίνακας βιογραφικού σημειώματος"/>
    <w:basedOn w:val="TableNormal"/>
    <w:uiPriority w:val="99"/>
    <w:rsid w:val="00CB07F7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CB07F7"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sid w:val="00CB07F7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sid w:val="00CB07F7"/>
    <w:rPr>
      <w:i/>
      <w:iCs/>
      <w:color w:val="404040" w:themeColor="text1" w:themeTint="BF"/>
    </w:rPr>
  </w:style>
  <w:style w:type="paragraph" w:customStyle="1" w:styleId="a6">
    <w:name w:val="Στοιχεία επικοινωνίας"/>
    <w:basedOn w:val="Normal"/>
    <w:uiPriority w:val="1"/>
    <w:qFormat/>
    <w:rsid w:val="00CB07F7"/>
    <w:pPr>
      <w:spacing w:after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F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5F76"/>
  </w:style>
  <w:style w:type="paragraph" w:styleId="Footer">
    <w:name w:val="footer"/>
    <w:basedOn w:val="Normal"/>
    <w:link w:val="FooterChar"/>
    <w:uiPriority w:val="99"/>
    <w:unhideWhenUsed/>
    <w:qFormat/>
    <w:rsid w:val="00345F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5F76"/>
  </w:style>
  <w:style w:type="character" w:styleId="Hyperlink">
    <w:name w:val="Hyperlink"/>
    <w:basedOn w:val="DefaultParagraphFont"/>
    <w:uiPriority w:val="99"/>
    <w:unhideWhenUsed/>
    <w:rsid w:val="00345F7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A1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E2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6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istsakanika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\AppData\Roaming\Microsoft\Templates\&#914;&#953;&#959;&#947;&#961;&#945;&#966;&#953;&#954;&#972;%20&#963;&#951;&#956;&#949;&#943;&#969;&#956;&#9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DA03DF593344B58A6BD75C5BBA18C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0EED468-EE4E-495A-A807-DC777D42F637}"/>
      </w:docPartPr>
      <w:docPartBody>
        <w:p w:rsidR="00267575" w:rsidRDefault="00867A15">
          <w:pPr>
            <w:pStyle w:val="CEDA03DF593344B58A6BD75C5BBA18C2"/>
          </w:pPr>
          <w:r w:rsidRPr="000C2ADB">
            <w:rPr>
              <w:rFonts w:ascii="Tahoma" w:hAnsi="Tahoma" w:cs="Tahoma"/>
            </w:rPr>
            <w:t>[Το όνομά σας]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452"/>
    <w:rsid w:val="000F7823"/>
    <w:rsid w:val="00267575"/>
    <w:rsid w:val="0030345C"/>
    <w:rsid w:val="00465FB2"/>
    <w:rsid w:val="00751175"/>
    <w:rsid w:val="00867A15"/>
    <w:rsid w:val="00BA5F4E"/>
    <w:rsid w:val="00C04751"/>
    <w:rsid w:val="00C32452"/>
    <w:rsid w:val="00D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A03DF593344B58A6BD75C5BBA18C2">
    <w:name w:val="CEDA03DF593344B58A6BD75C5BBA18C2"/>
    <w:rsid w:val="00465FB2"/>
  </w:style>
  <w:style w:type="paragraph" w:customStyle="1" w:styleId="79F96AC011974B7D9BE1560F1C7AB5B1">
    <w:name w:val="79F96AC011974B7D9BE1560F1C7AB5B1"/>
    <w:rsid w:val="00465FB2"/>
  </w:style>
  <w:style w:type="paragraph" w:customStyle="1" w:styleId="5A6D8F207FE44EABBA405AAFEC3BBCAF">
    <w:name w:val="5A6D8F207FE44EABBA405AAFEC3BBCAF"/>
    <w:rsid w:val="00465FB2"/>
  </w:style>
  <w:style w:type="paragraph" w:customStyle="1" w:styleId="038C14F9A6E848F8AA0F6E7F731FB622">
    <w:name w:val="038C14F9A6E848F8AA0F6E7F731FB622"/>
    <w:rsid w:val="00465FB2"/>
  </w:style>
  <w:style w:type="paragraph" w:customStyle="1" w:styleId="4E2A2BD32DCE40D392BEE219C5E1F670">
    <w:name w:val="4E2A2BD32DCE40D392BEE219C5E1F670"/>
    <w:rsid w:val="00465FB2"/>
  </w:style>
  <w:style w:type="paragraph" w:customStyle="1" w:styleId="E380526992AA4A159F37B0FB73CB46F0">
    <w:name w:val="E380526992AA4A159F37B0FB73CB46F0"/>
    <w:rsid w:val="00465FB2"/>
  </w:style>
  <w:style w:type="character" w:styleId="PlaceholderText">
    <w:name w:val="Placeholder Text"/>
    <w:basedOn w:val="DefaultParagraphFont"/>
    <w:uiPriority w:val="99"/>
    <w:semiHidden/>
    <w:rsid w:val="0030345C"/>
    <w:rPr>
      <w:color w:val="808080"/>
    </w:rPr>
  </w:style>
  <w:style w:type="paragraph" w:customStyle="1" w:styleId="DD7BB72053DA4BEC8D921D507DF652FA">
    <w:name w:val="DD7BB72053DA4BEC8D921D507DF652FA"/>
    <w:rsid w:val="00465FB2"/>
  </w:style>
  <w:style w:type="paragraph" w:customStyle="1" w:styleId="6545D13DB43845A38B6F47015EE6C9AC">
    <w:name w:val="6545D13DB43845A38B6F47015EE6C9AC"/>
    <w:rsid w:val="00465FB2"/>
  </w:style>
  <w:style w:type="paragraph" w:customStyle="1" w:styleId="C4AE1258AE274495AE445C6B5222B1D3">
    <w:name w:val="C4AE1258AE274495AE445C6B5222B1D3"/>
    <w:rsid w:val="00465FB2"/>
  </w:style>
  <w:style w:type="paragraph" w:customStyle="1" w:styleId="154CB8616051443B8CB971BC32DB8E2F">
    <w:name w:val="154CB8616051443B8CB971BC32DB8E2F"/>
    <w:rsid w:val="00465FB2"/>
  </w:style>
  <w:style w:type="character" w:styleId="Emphasis">
    <w:name w:val="Emphasis"/>
    <w:basedOn w:val="DefaultParagraphFont"/>
    <w:uiPriority w:val="2"/>
    <w:unhideWhenUsed/>
    <w:qFormat/>
    <w:rsid w:val="00C32452"/>
    <w:rPr>
      <w:i/>
      <w:iCs/>
      <w:color w:val="404040" w:themeColor="text1" w:themeTint="BF"/>
    </w:rPr>
  </w:style>
  <w:style w:type="paragraph" w:customStyle="1" w:styleId="4B832D506F7146ABA43969D67C259775">
    <w:name w:val="4B832D506F7146ABA43969D67C259775"/>
    <w:rsid w:val="00465FB2"/>
  </w:style>
  <w:style w:type="paragraph" w:customStyle="1" w:styleId="F256C0EE49654AD5BD586DE15221650B">
    <w:name w:val="F256C0EE49654AD5BD586DE15221650B"/>
    <w:rsid w:val="00465FB2"/>
  </w:style>
  <w:style w:type="paragraph" w:customStyle="1" w:styleId="9E933B9FF9CE4EE8A3C0B2477B52BC17">
    <w:name w:val="9E933B9FF9CE4EE8A3C0B2477B52BC17"/>
    <w:rsid w:val="00465FB2"/>
  </w:style>
  <w:style w:type="paragraph" w:customStyle="1" w:styleId="3D24607573764C1C8FC66E17EE3C751C">
    <w:name w:val="3D24607573764C1C8FC66E17EE3C751C"/>
    <w:rsid w:val="00465FB2"/>
  </w:style>
  <w:style w:type="paragraph" w:customStyle="1" w:styleId="40E97CB07F184070A78EDF7A54C9F4BD">
    <w:name w:val="40E97CB07F184070A78EDF7A54C9F4BD"/>
    <w:rsid w:val="00C32452"/>
  </w:style>
  <w:style w:type="paragraph" w:customStyle="1" w:styleId="45C6D9FDDF44452B9CA571899E989070">
    <w:name w:val="45C6D9FDDF44452B9CA571899E989070"/>
    <w:rsid w:val="00C32452"/>
  </w:style>
  <w:style w:type="paragraph" w:customStyle="1" w:styleId="9493630DBF98409592ED5011527D6880">
    <w:name w:val="9493630DBF98409592ED5011527D6880"/>
    <w:rsid w:val="00C32452"/>
  </w:style>
  <w:style w:type="paragraph" w:customStyle="1" w:styleId="A9770C59A86F47AA87134296DBACF725">
    <w:name w:val="A9770C59A86F47AA87134296DBACF725"/>
    <w:rsid w:val="00C32452"/>
  </w:style>
  <w:style w:type="paragraph" w:customStyle="1" w:styleId="704BB7DA6F9E4EC9A39A4B48D729608C">
    <w:name w:val="704BB7DA6F9E4EC9A39A4B48D729608C"/>
    <w:rsid w:val="00C32452"/>
  </w:style>
  <w:style w:type="paragraph" w:customStyle="1" w:styleId="7B4D2411215C401BAC131CFAB2BD3ADC">
    <w:name w:val="7B4D2411215C401BAC131CFAB2BD3ADC"/>
    <w:rsid w:val="00C32452"/>
  </w:style>
  <w:style w:type="paragraph" w:customStyle="1" w:styleId="CCAB4EA58EB24F418F041005BBC20FCB">
    <w:name w:val="CCAB4EA58EB24F418F041005BBC20FCB"/>
    <w:rsid w:val="00C32452"/>
  </w:style>
  <w:style w:type="paragraph" w:customStyle="1" w:styleId="5C22D7D0C60543228CEEA4DE0E32181A">
    <w:name w:val="5C22D7D0C60543228CEEA4DE0E32181A"/>
    <w:rsid w:val="00C32452"/>
  </w:style>
  <w:style w:type="paragraph" w:customStyle="1" w:styleId="9EB264C9EF19438088F85176B4016895">
    <w:name w:val="9EB264C9EF19438088F85176B4016895"/>
    <w:rsid w:val="00C32452"/>
  </w:style>
  <w:style w:type="paragraph" w:customStyle="1" w:styleId="2F64DA372D91451EABA62300884850A8">
    <w:name w:val="2F64DA372D91451EABA62300884850A8"/>
    <w:rsid w:val="00C32452"/>
  </w:style>
  <w:style w:type="paragraph" w:customStyle="1" w:styleId="E3CE332F28AD4074BBE79F1CAC41915E">
    <w:name w:val="E3CE332F28AD4074BBE79F1CAC41915E"/>
    <w:rsid w:val="00C32452"/>
  </w:style>
  <w:style w:type="paragraph" w:customStyle="1" w:styleId="D379BEDD8DB24B1EB3CE658CFD701579">
    <w:name w:val="D379BEDD8DB24B1EB3CE658CFD701579"/>
    <w:rsid w:val="00C32452"/>
  </w:style>
  <w:style w:type="paragraph" w:customStyle="1" w:styleId="9EFF151F8467489D92ABF62337A2BE1A">
    <w:name w:val="9EFF151F8467489D92ABF62337A2BE1A"/>
    <w:rsid w:val="00C32452"/>
  </w:style>
  <w:style w:type="paragraph" w:customStyle="1" w:styleId="B35CC2710BE94AB2A1CEA9CE86038FD0">
    <w:name w:val="B35CC2710BE94AB2A1CEA9CE86038FD0"/>
    <w:rsid w:val="00C32452"/>
  </w:style>
  <w:style w:type="paragraph" w:customStyle="1" w:styleId="4307075F1DE24D8DBAFA44E4D1AA4A33">
    <w:name w:val="4307075F1DE24D8DBAFA44E4D1AA4A33"/>
    <w:rsid w:val="00C32452"/>
  </w:style>
  <w:style w:type="paragraph" w:customStyle="1" w:styleId="03E89EDB098446C4B7444DC3EE92F584">
    <w:name w:val="03E89EDB098446C4B7444DC3EE92F584"/>
    <w:rsid w:val="00C32452"/>
  </w:style>
  <w:style w:type="paragraph" w:customStyle="1" w:styleId="F6922C50ADE7494394819FA556E6194A">
    <w:name w:val="F6922C50ADE7494394819FA556E6194A"/>
    <w:rsid w:val="00C32452"/>
  </w:style>
  <w:style w:type="paragraph" w:customStyle="1" w:styleId="200A2F6DD37B4B108787A27569DCCD63">
    <w:name w:val="200A2F6DD37B4B108787A27569DCCD63"/>
    <w:rsid w:val="00C32452"/>
  </w:style>
  <w:style w:type="paragraph" w:customStyle="1" w:styleId="A8E5DE2DA5134D93999D696E46E6B75B">
    <w:name w:val="A8E5DE2DA5134D93999D696E46E6B75B"/>
    <w:rsid w:val="00C32452"/>
  </w:style>
  <w:style w:type="paragraph" w:customStyle="1" w:styleId="E2F9524B4BF74983BA06A24EED2444A9">
    <w:name w:val="E2F9524B4BF74983BA06A24EED2444A9"/>
    <w:rsid w:val="00C32452"/>
  </w:style>
  <w:style w:type="paragraph" w:customStyle="1" w:styleId="BB3B219FCADB4D659B118E9BD341F476">
    <w:name w:val="BB3B219FCADB4D659B118E9BD341F476"/>
    <w:rsid w:val="00C32452"/>
  </w:style>
  <w:style w:type="paragraph" w:customStyle="1" w:styleId="DDC0D7A83FEF4A6D9E4F2AD4991C40AC">
    <w:name w:val="DDC0D7A83FEF4A6D9E4F2AD4991C40AC"/>
    <w:rsid w:val="00C32452"/>
  </w:style>
  <w:style w:type="paragraph" w:customStyle="1" w:styleId="03D0A0B0809E43AC9177CAB788CACCD8">
    <w:name w:val="03D0A0B0809E43AC9177CAB788CACCD8"/>
    <w:rsid w:val="00C32452"/>
  </w:style>
  <w:style w:type="paragraph" w:customStyle="1" w:styleId="4E3BA53219D84CDBB38371F6E93477F7">
    <w:name w:val="4E3BA53219D84CDBB38371F6E93477F7"/>
    <w:rsid w:val="00C32452"/>
  </w:style>
  <w:style w:type="paragraph" w:customStyle="1" w:styleId="4D8ADE84A0AE40E0BA5D57BA0F131E8C">
    <w:name w:val="4D8ADE84A0AE40E0BA5D57BA0F131E8C"/>
    <w:rsid w:val="00C32452"/>
  </w:style>
  <w:style w:type="paragraph" w:customStyle="1" w:styleId="4B8B605A57D7429983309976DE5A8BC1">
    <w:name w:val="4B8B605A57D7429983309976DE5A8BC1"/>
    <w:rsid w:val="00C32452"/>
  </w:style>
  <w:style w:type="paragraph" w:customStyle="1" w:styleId="80875AAB85BC43B284655AD16276984B">
    <w:name w:val="80875AAB85BC43B284655AD16276984B"/>
    <w:rsid w:val="00C32452"/>
  </w:style>
  <w:style w:type="paragraph" w:customStyle="1" w:styleId="2D3FC78DA4B04F248A8A803323403788">
    <w:name w:val="2D3FC78DA4B04F248A8A803323403788"/>
    <w:rsid w:val="00C32452"/>
  </w:style>
  <w:style w:type="paragraph" w:customStyle="1" w:styleId="62069D0C8B7145E29CF4300BBDC99510">
    <w:name w:val="62069D0C8B7145E29CF4300BBDC99510"/>
    <w:rsid w:val="00C32452"/>
  </w:style>
  <w:style w:type="paragraph" w:customStyle="1" w:styleId="2B64E0F8D4D34CDFA7EF98EB816431CF">
    <w:name w:val="2B64E0F8D4D34CDFA7EF98EB816431CF"/>
    <w:rsid w:val="00C32452"/>
  </w:style>
  <w:style w:type="paragraph" w:customStyle="1" w:styleId="28294B7185C340258E28B9EA0BAD89F8">
    <w:name w:val="28294B7185C340258E28B9EA0BAD89F8"/>
    <w:rsid w:val="0030345C"/>
  </w:style>
  <w:style w:type="paragraph" w:customStyle="1" w:styleId="6964A1146E6E4F32B678877D1EC55E05">
    <w:name w:val="6964A1146E6E4F32B678877D1EC55E05"/>
    <w:rsid w:val="0030345C"/>
  </w:style>
  <w:style w:type="paragraph" w:customStyle="1" w:styleId="55B7DB512391448D9EAFFF02620F13F0">
    <w:name w:val="55B7DB512391448D9EAFFF02620F13F0"/>
    <w:rsid w:val="0030345C"/>
  </w:style>
  <w:style w:type="paragraph" w:customStyle="1" w:styleId="3F677AEB30A24136832EDBDBCDF148B5">
    <w:name w:val="3F677AEB30A24136832EDBDBCDF148B5"/>
    <w:rsid w:val="0030345C"/>
  </w:style>
  <w:style w:type="paragraph" w:customStyle="1" w:styleId="50DA6E55D17F4C618FCEBCF21C1AA986">
    <w:name w:val="50DA6E55D17F4C618FCEBCF21C1AA986"/>
    <w:rsid w:val="0030345C"/>
  </w:style>
  <w:style w:type="paragraph" w:customStyle="1" w:styleId="1CF55FC6034C4FE08BAE950464E1F671">
    <w:name w:val="1CF55FC6034C4FE08BAE950464E1F671"/>
    <w:rsid w:val="0030345C"/>
  </w:style>
  <w:style w:type="paragraph" w:customStyle="1" w:styleId="2B8C444FC95140169AA1AD4B671E2F56">
    <w:name w:val="2B8C444FC95140169AA1AD4B671E2F56"/>
    <w:rsid w:val="0030345C"/>
  </w:style>
  <w:style w:type="paragraph" w:customStyle="1" w:styleId="CFE39AA009DD46068B0ED24E56F375FB">
    <w:name w:val="CFE39AA009DD46068B0ED24E56F375FB"/>
    <w:rsid w:val="00303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1A3A382-1730-490F-80AA-7A9C96295E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Βιογραφικό σημείωμα.dotx</Template>
  <TotalTime>311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tsakanikas</dc:creator>
  <cp:keywords/>
  <cp:lastModifiedBy>Alexis Tsakanikas</cp:lastModifiedBy>
  <cp:revision>13</cp:revision>
  <cp:lastPrinted>2018-12-01T09:38:00Z</cp:lastPrinted>
  <dcterms:created xsi:type="dcterms:W3CDTF">2016-02-06T18:29:00Z</dcterms:created>
  <dcterms:modified xsi:type="dcterms:W3CDTF">2018-12-01T18:01:00Z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